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F2C" w:rsidRPr="009970D7" w:rsidRDefault="00CC7F2C" w:rsidP="001734E4">
      <w:pPr>
        <w:jc w:val="center"/>
        <w:rPr>
          <w:lang w:val="en-US"/>
        </w:rPr>
      </w:pPr>
      <w:bookmarkStart w:id="0" w:name="_GoBack"/>
      <w:bookmarkEnd w:id="0"/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DF2E65" w:rsidRPr="009219E7" w:rsidRDefault="00F5474E" w:rsidP="009219E7">
      <w:pPr>
        <w:ind w:firstLine="0"/>
        <w:jc w:val="center"/>
      </w:pPr>
      <w:r>
        <w:t>Лабораторная работа №</w:t>
      </w:r>
      <w:r w:rsidR="00597901">
        <w:t xml:space="preserve"> </w:t>
      </w:r>
      <w:r w:rsidR="00597901" w:rsidRPr="00597901">
        <w:t>7</w:t>
      </w:r>
      <w:r w:rsidR="009219E7">
        <w:br/>
      </w:r>
      <w:r w:rsidR="00E57FDD">
        <w:t>на тему</w:t>
      </w:r>
      <w:r w:rsidR="009219E7">
        <w:br/>
      </w:r>
      <w:r w:rsidR="00DF2E65" w:rsidRPr="00DF2E65">
        <w:rPr>
          <w:b/>
        </w:rPr>
        <w:t>«</w:t>
      </w:r>
      <w:r w:rsidR="00597901" w:rsidRPr="00597901">
        <w:rPr>
          <w:b/>
        </w:rPr>
        <w:t>Работа с одномерными массивами</w:t>
      </w:r>
      <w:r w:rsidR="00DF2E65" w:rsidRPr="00DF2E65">
        <w:rPr>
          <w:b/>
        </w:rPr>
        <w:t>»</w:t>
      </w:r>
    </w:p>
    <w:p w:rsidR="00806370" w:rsidRDefault="00743FB4" w:rsidP="00743FB4">
      <w:pPr>
        <w:pStyle w:val="1"/>
        <w:rPr>
          <w:noProof/>
        </w:rPr>
      </w:pPr>
      <w:bookmarkStart w:id="1" w:name="_Toc51925514"/>
      <w:bookmarkStart w:id="2" w:name="_Toc52496440"/>
      <w:bookmarkStart w:id="3" w:name="_Toc53764740"/>
      <w:bookmarkStart w:id="4" w:name="_Toc54214210"/>
      <w:bookmarkStart w:id="5" w:name="_Toc54255425"/>
      <w:bookmarkStart w:id="6" w:name="_Toc54951451"/>
      <w:bookmarkStart w:id="7" w:name="_Toc58590235"/>
      <w: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r w:rsidR="00AF7B45">
        <w:fldChar w:fldCharType="begin"/>
      </w:r>
      <w:r w:rsidR="00AF7B45">
        <w:instrText xml:space="preserve"> TOC \o "1-3" \u </w:instrText>
      </w:r>
      <w:r w:rsidR="00AF7B45">
        <w:fldChar w:fldCharType="separate"/>
      </w:r>
    </w:p>
    <w:p w:rsidR="00806370" w:rsidRDefault="0080637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СОДЕРЖАНИЕ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_Toc58590235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6370" w:rsidRDefault="0080637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_Toc58590236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6370" w:rsidRDefault="0080637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_Toc58590237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6370" w:rsidRDefault="0080637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 Блок-схемы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_Toc58590238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6370" w:rsidRDefault="0080637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 Исходный код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_Toc58590239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6370" w:rsidRDefault="0080637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2.2.1 Библиотека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_Toc58590240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6370" w:rsidRDefault="0080637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375BB0">
        <w:rPr>
          <w:noProof/>
          <w:lang w:val="en-US"/>
        </w:rPr>
        <w:t xml:space="preserve">2.2.2 </w:t>
      </w:r>
      <w:r>
        <w:rPr>
          <w:noProof/>
        </w:rPr>
        <w:t>Основная</w:t>
      </w:r>
      <w:r w:rsidRPr="00375BB0">
        <w:rPr>
          <w:noProof/>
          <w:lang w:val="en-US"/>
        </w:rPr>
        <w:t xml:space="preserve"> </w:t>
      </w:r>
      <w:r>
        <w:rPr>
          <w:noProof/>
        </w:rPr>
        <w:t>программа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_Toc58590241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6370" w:rsidRDefault="0080637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 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_Toc58590242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5474E" w:rsidRDefault="00AF7B45" w:rsidP="008C3490">
      <w:pPr>
        <w:pStyle w:val="1"/>
      </w:pPr>
      <w:r>
        <w:lastRenderedPageBreak/>
        <w:fldChar w:fldCharType="end"/>
      </w:r>
      <w:bookmarkStart w:id="8" w:name="_Toc58590236"/>
      <w:r w:rsidR="00B07B87">
        <w:t xml:space="preserve">1 </w:t>
      </w:r>
      <w:r w:rsidR="00DD0E32">
        <w:t>Задание</w:t>
      </w:r>
      <w:bookmarkEnd w:id="8"/>
    </w:p>
    <w:p w:rsidR="00753BEE" w:rsidRDefault="00C602B3" w:rsidP="00C602B3">
      <w:r>
        <w:t xml:space="preserve">Дан динамический целочисленный массив. Элементы массива могут принимать целые значения  от 0 до 1000 включительно. Опишите алгоритм, который </w:t>
      </w:r>
      <w:r w:rsidR="00075C7D">
        <w:t>подсчитывает количество пар соседних элементов</w:t>
      </w:r>
      <w:r>
        <w:t xml:space="preserve">, </w:t>
      </w:r>
      <w:r w:rsidR="00075C7D">
        <w:t>разница между которыми не кратна 7</w:t>
      </w:r>
      <w:r>
        <w:t>. Гарантируется, что в массиве</w:t>
      </w:r>
      <w:r w:rsidR="00075C7D">
        <w:t xml:space="preserve"> есть хотя бы один элемент, кратный 7</w:t>
      </w:r>
      <w:r>
        <w:t>.</w:t>
      </w:r>
    </w:p>
    <w:p w:rsidR="00C602B3" w:rsidRDefault="00C602B3" w:rsidP="00C602B3">
      <w:r>
        <w:t>Для выполнения данного задания необходимо</w:t>
      </w:r>
      <w:r w:rsidR="0045202C">
        <w:t xml:space="preserve"> создать </w:t>
      </w:r>
      <w:proofErr w:type="gramStart"/>
      <w:r w:rsidR="0045202C">
        <w:t>новую</w:t>
      </w:r>
      <w:proofErr w:type="gramEnd"/>
      <w:r w:rsidR="0045202C">
        <w:t xml:space="preserve"> </w:t>
      </w:r>
      <w:r w:rsidR="0045202C">
        <w:rPr>
          <w:lang w:val="en-US"/>
        </w:rPr>
        <w:t>DLL</w:t>
      </w:r>
      <w:r w:rsidR="0045202C" w:rsidRPr="0045202C">
        <w:t>-</w:t>
      </w:r>
      <w:r w:rsidR="0045202C">
        <w:t>библиотеку и разработать в ней следующие функции</w:t>
      </w:r>
      <w:r>
        <w:t>:</w:t>
      </w:r>
    </w:p>
    <w:p w:rsidR="00C602B3" w:rsidRPr="00CB08E4" w:rsidRDefault="00CB08E4" w:rsidP="00CB08E4">
      <w:pPr>
        <w:pStyle w:val="a4"/>
        <w:numPr>
          <w:ilvl w:val="0"/>
          <w:numId w:val="7"/>
        </w:numPr>
      </w:pPr>
      <w:proofErr w:type="spellStart"/>
      <w:r w:rsidRPr="00CB08E4">
        <w:rPr>
          <w:rStyle w:val="ae"/>
          <w:szCs w:val="28"/>
        </w:rPr>
        <w:t>fillArrayRandomly</w:t>
      </w:r>
      <w:proofErr w:type="spellEnd"/>
      <w:r w:rsidRPr="00CB08E4">
        <w:rPr>
          <w:rStyle w:val="ae"/>
          <w:szCs w:val="28"/>
        </w:rPr>
        <w:t>(</w:t>
      </w:r>
      <w:proofErr w:type="spellStart"/>
      <w:r w:rsidRPr="00CB08E4">
        <w:rPr>
          <w:rStyle w:val="ae"/>
          <w:szCs w:val="28"/>
        </w:rPr>
        <w:t>int</w:t>
      </w:r>
      <w:proofErr w:type="spellEnd"/>
      <w:r w:rsidRPr="00CB08E4">
        <w:rPr>
          <w:rStyle w:val="ae"/>
          <w:szCs w:val="28"/>
        </w:rPr>
        <w:t xml:space="preserve">* </w:t>
      </w:r>
      <w:proofErr w:type="spellStart"/>
      <w:r w:rsidRPr="00CB08E4">
        <w:rPr>
          <w:rStyle w:val="ae"/>
          <w:szCs w:val="28"/>
        </w:rPr>
        <w:t>array</w:t>
      </w:r>
      <w:proofErr w:type="spellEnd"/>
      <w:r w:rsidRPr="00CB08E4">
        <w:rPr>
          <w:rStyle w:val="ae"/>
          <w:szCs w:val="28"/>
        </w:rPr>
        <w:t xml:space="preserve">, </w:t>
      </w:r>
      <w:proofErr w:type="spellStart"/>
      <w:r w:rsidRPr="00CB08E4">
        <w:rPr>
          <w:rStyle w:val="ae"/>
          <w:szCs w:val="28"/>
        </w:rPr>
        <w:t>size_t</w:t>
      </w:r>
      <w:proofErr w:type="spellEnd"/>
      <w:r w:rsidRPr="00CB08E4">
        <w:rPr>
          <w:rStyle w:val="ae"/>
          <w:szCs w:val="28"/>
        </w:rPr>
        <w:t xml:space="preserve"> </w:t>
      </w:r>
      <w:proofErr w:type="spellStart"/>
      <w:r w:rsidRPr="00CB08E4">
        <w:rPr>
          <w:rStyle w:val="ae"/>
          <w:szCs w:val="28"/>
        </w:rPr>
        <w:t>length</w:t>
      </w:r>
      <w:proofErr w:type="spellEnd"/>
      <w:r w:rsidRPr="00CB08E4">
        <w:rPr>
          <w:rStyle w:val="ae"/>
          <w:szCs w:val="28"/>
        </w:rPr>
        <w:t xml:space="preserve">, </w:t>
      </w:r>
      <w:proofErr w:type="spellStart"/>
      <w:r w:rsidRPr="00CB08E4">
        <w:rPr>
          <w:rStyle w:val="ae"/>
          <w:szCs w:val="28"/>
        </w:rPr>
        <w:t>int</w:t>
      </w:r>
      <w:proofErr w:type="spellEnd"/>
      <w:r w:rsidRPr="00CB08E4">
        <w:rPr>
          <w:rStyle w:val="ae"/>
          <w:szCs w:val="28"/>
        </w:rPr>
        <w:t xml:space="preserve"> </w:t>
      </w:r>
      <w:proofErr w:type="spellStart"/>
      <w:r w:rsidRPr="00CB08E4">
        <w:rPr>
          <w:rStyle w:val="ae"/>
          <w:szCs w:val="28"/>
        </w:rPr>
        <w:t>min</w:t>
      </w:r>
      <w:proofErr w:type="spellEnd"/>
      <w:r w:rsidRPr="00CB08E4">
        <w:rPr>
          <w:rStyle w:val="ae"/>
          <w:szCs w:val="28"/>
        </w:rPr>
        <w:t xml:space="preserve">, </w:t>
      </w:r>
      <w:proofErr w:type="spellStart"/>
      <w:r w:rsidRPr="00CB08E4">
        <w:rPr>
          <w:rStyle w:val="ae"/>
          <w:szCs w:val="28"/>
        </w:rPr>
        <w:t>int</w:t>
      </w:r>
      <w:proofErr w:type="spellEnd"/>
      <w:r w:rsidRPr="00CB08E4">
        <w:rPr>
          <w:rStyle w:val="ae"/>
          <w:szCs w:val="28"/>
        </w:rPr>
        <w:t xml:space="preserve"> </w:t>
      </w:r>
      <w:proofErr w:type="spellStart"/>
      <w:r w:rsidRPr="00CB08E4">
        <w:rPr>
          <w:rStyle w:val="ae"/>
          <w:szCs w:val="28"/>
        </w:rPr>
        <w:t>max</w:t>
      </w:r>
      <w:proofErr w:type="spellEnd"/>
      <w:r w:rsidRPr="00CB08E4">
        <w:rPr>
          <w:rStyle w:val="ae"/>
          <w:szCs w:val="28"/>
        </w:rPr>
        <w:t>)</w:t>
      </w:r>
      <w:r w:rsidR="004B4571">
        <w:t xml:space="preserve">, </w:t>
      </w:r>
      <w:proofErr w:type="gramStart"/>
      <w:r w:rsidR="004B4571">
        <w:t>которая</w:t>
      </w:r>
      <w:proofErr w:type="gramEnd"/>
      <w:r w:rsidR="004B4571">
        <w:t xml:space="preserve"> заполняет все элементы массива случайными значениями от 0 до 1000 включительно, и </w:t>
      </w:r>
      <w:r w:rsidR="00545BEF">
        <w:t>гарантирует нахождение в массиве как минимум одного элемента, кратного 7;</w:t>
      </w:r>
    </w:p>
    <w:p w:rsidR="00CB08E4" w:rsidRDefault="00CB08E4" w:rsidP="00CB08E4">
      <w:pPr>
        <w:pStyle w:val="a4"/>
        <w:numPr>
          <w:ilvl w:val="0"/>
          <w:numId w:val="7"/>
        </w:numPr>
      </w:pPr>
      <w:proofErr w:type="spellStart"/>
      <w:r w:rsidRPr="00C14CCB">
        <w:rPr>
          <w:rStyle w:val="ae"/>
          <w:lang w:val="en-US"/>
        </w:rPr>
        <w:t>fillWithArray</w:t>
      </w:r>
      <w:proofErr w:type="spellEnd"/>
      <w:r w:rsidRPr="00C14CCB">
        <w:rPr>
          <w:rStyle w:val="ae"/>
        </w:rPr>
        <w:t>(</w:t>
      </w:r>
      <w:proofErr w:type="spellStart"/>
      <w:r w:rsidRPr="00C14CCB">
        <w:rPr>
          <w:rStyle w:val="ae"/>
          <w:lang w:val="en-US"/>
        </w:rPr>
        <w:t>DataGridView</w:t>
      </w:r>
      <w:proofErr w:type="spellEnd"/>
      <w:r w:rsidRPr="00C14CCB">
        <w:rPr>
          <w:rStyle w:val="ae"/>
        </w:rPr>
        <w:t xml:space="preserve">^ </w:t>
      </w:r>
      <w:r w:rsidRPr="00C14CCB">
        <w:rPr>
          <w:rStyle w:val="ae"/>
          <w:lang w:val="en-US"/>
        </w:rPr>
        <w:t>grid</w:t>
      </w:r>
      <w:r w:rsidRPr="00C14CCB">
        <w:rPr>
          <w:rStyle w:val="ae"/>
        </w:rPr>
        <w:t xml:space="preserve">, </w:t>
      </w:r>
      <w:proofErr w:type="spellStart"/>
      <w:r w:rsidRPr="00C14CCB">
        <w:rPr>
          <w:rStyle w:val="ae"/>
          <w:lang w:val="en-US"/>
        </w:rPr>
        <w:t>int</w:t>
      </w:r>
      <w:proofErr w:type="spellEnd"/>
      <w:r w:rsidRPr="00C14CCB">
        <w:rPr>
          <w:rStyle w:val="ae"/>
        </w:rPr>
        <w:t xml:space="preserve">* </w:t>
      </w:r>
      <w:r w:rsidRPr="00C14CCB">
        <w:rPr>
          <w:rStyle w:val="ae"/>
          <w:lang w:val="en-US"/>
        </w:rPr>
        <w:t>array</w:t>
      </w:r>
      <w:r w:rsidRPr="00C14CCB">
        <w:rPr>
          <w:rStyle w:val="ae"/>
        </w:rPr>
        <w:t xml:space="preserve">, </w:t>
      </w:r>
      <w:r w:rsidRPr="00C14CCB">
        <w:rPr>
          <w:rStyle w:val="ae"/>
          <w:lang w:val="en-US"/>
        </w:rPr>
        <w:t>size</w:t>
      </w:r>
      <w:r w:rsidRPr="00C14CCB">
        <w:rPr>
          <w:rStyle w:val="ae"/>
        </w:rPr>
        <w:t>_</w:t>
      </w:r>
      <w:r w:rsidRPr="00C14CCB">
        <w:rPr>
          <w:rStyle w:val="ae"/>
          <w:lang w:val="en-US"/>
        </w:rPr>
        <w:t>t</w:t>
      </w:r>
      <w:r w:rsidRPr="00C14CCB">
        <w:rPr>
          <w:rStyle w:val="ae"/>
        </w:rPr>
        <w:t xml:space="preserve"> </w:t>
      </w:r>
      <w:r w:rsidRPr="00C14CCB">
        <w:rPr>
          <w:rStyle w:val="ae"/>
          <w:lang w:val="en-US"/>
        </w:rPr>
        <w:t>length</w:t>
      </w:r>
      <w:r w:rsidRPr="00C14CCB">
        <w:rPr>
          <w:rStyle w:val="ae"/>
        </w:rPr>
        <w:t>)</w:t>
      </w:r>
      <w:r w:rsidRPr="00CB08E4">
        <w:t>,</w:t>
      </w:r>
      <w:r>
        <w:t xml:space="preserve"> которая заполняет </w:t>
      </w:r>
      <w:proofErr w:type="spellStart"/>
      <w:r w:rsidRPr="00C14CCB">
        <w:rPr>
          <w:rStyle w:val="ae"/>
        </w:rPr>
        <w:t>DataGridView</w:t>
      </w:r>
      <w:proofErr w:type="spellEnd"/>
      <w:r>
        <w:t xml:space="preserve">, </w:t>
      </w:r>
      <w:r w:rsidR="00F909F6">
        <w:t>выступающий</w:t>
      </w:r>
      <w:r>
        <w:t xml:space="preserve"> в роли поля вывода, </w:t>
      </w:r>
      <w:r w:rsidR="00F909F6">
        <w:t>значениями массива</w:t>
      </w:r>
      <w:r>
        <w:t>;</w:t>
      </w:r>
    </w:p>
    <w:p w:rsidR="00CB08E4" w:rsidRDefault="00CB08E4" w:rsidP="00CB08E4">
      <w:pPr>
        <w:pStyle w:val="a4"/>
        <w:numPr>
          <w:ilvl w:val="0"/>
          <w:numId w:val="7"/>
        </w:numPr>
      </w:pPr>
      <w:proofErr w:type="gramStart"/>
      <w:r w:rsidRPr="000F052B">
        <w:rPr>
          <w:rStyle w:val="ae"/>
          <w:lang w:val="en-US"/>
        </w:rPr>
        <w:t>solve</w:t>
      </w:r>
      <w:r w:rsidRPr="000F052B">
        <w:rPr>
          <w:rStyle w:val="ae"/>
        </w:rPr>
        <w:t>(</w:t>
      </w:r>
      <w:proofErr w:type="spellStart"/>
      <w:proofErr w:type="gramEnd"/>
      <w:r w:rsidRPr="000F052B">
        <w:rPr>
          <w:rStyle w:val="ae"/>
          <w:lang w:val="en-US"/>
        </w:rPr>
        <w:t>int</w:t>
      </w:r>
      <w:proofErr w:type="spellEnd"/>
      <w:r w:rsidRPr="000F052B">
        <w:rPr>
          <w:rStyle w:val="ae"/>
        </w:rPr>
        <w:t xml:space="preserve">* </w:t>
      </w:r>
      <w:r w:rsidRPr="000F052B">
        <w:rPr>
          <w:rStyle w:val="ae"/>
          <w:lang w:val="en-US"/>
        </w:rPr>
        <w:t>array</w:t>
      </w:r>
      <w:r w:rsidRPr="000F052B">
        <w:rPr>
          <w:rStyle w:val="ae"/>
        </w:rPr>
        <w:t xml:space="preserve">, </w:t>
      </w:r>
      <w:r w:rsidRPr="000F052B">
        <w:rPr>
          <w:rStyle w:val="ae"/>
          <w:lang w:val="en-US"/>
        </w:rPr>
        <w:t>size</w:t>
      </w:r>
      <w:r w:rsidRPr="000F052B">
        <w:rPr>
          <w:rStyle w:val="ae"/>
        </w:rPr>
        <w:t>_</w:t>
      </w:r>
      <w:r w:rsidRPr="000F052B">
        <w:rPr>
          <w:rStyle w:val="ae"/>
          <w:lang w:val="en-US"/>
        </w:rPr>
        <w:t>t</w:t>
      </w:r>
      <w:r w:rsidRPr="000F052B">
        <w:rPr>
          <w:rStyle w:val="ae"/>
        </w:rPr>
        <w:t xml:space="preserve"> </w:t>
      </w:r>
      <w:r w:rsidRPr="000F052B">
        <w:rPr>
          <w:rStyle w:val="ae"/>
          <w:lang w:val="en-US"/>
        </w:rPr>
        <w:t>length</w:t>
      </w:r>
      <w:r w:rsidRPr="000F052B">
        <w:rPr>
          <w:rStyle w:val="ae"/>
        </w:rPr>
        <w:t>)</w:t>
      </w:r>
      <w:r w:rsidRPr="00CB08E4">
        <w:t>,</w:t>
      </w:r>
      <w:r>
        <w:t xml:space="preserve"> которая находит количество пар соседних элементов</w:t>
      </w:r>
      <w:r w:rsidR="009F4E46">
        <w:t xml:space="preserve"> массива</w:t>
      </w:r>
      <w:r>
        <w:t>, разница между которыми не кратна 7</w:t>
      </w:r>
      <w:r w:rsidR="009F4E46">
        <w:t>.</w:t>
      </w:r>
    </w:p>
    <w:p w:rsidR="003F33E9" w:rsidRPr="009970D7" w:rsidRDefault="003F33E9" w:rsidP="003F33E9">
      <w:r>
        <w:t>Также необходимо р</w:t>
      </w:r>
      <w:r w:rsidRPr="003F33E9">
        <w:t xml:space="preserve">азработать событийную функцию </w:t>
      </w:r>
      <w:proofErr w:type="spellStart"/>
      <w:r w:rsidRPr="003F33E9">
        <w:rPr>
          <w:rStyle w:val="ae"/>
        </w:rPr>
        <w:t>button</w:t>
      </w:r>
      <w:proofErr w:type="spellEnd"/>
      <w:r w:rsidRPr="003F33E9">
        <w:rPr>
          <w:rStyle w:val="ae"/>
        </w:rPr>
        <w:t>_</w:t>
      </w:r>
      <w:r>
        <w:rPr>
          <w:rStyle w:val="ae"/>
          <w:lang w:val="en-US"/>
        </w:rPr>
        <w:t>solve</w:t>
      </w:r>
      <w:r w:rsidRPr="003F33E9">
        <w:rPr>
          <w:rStyle w:val="ae"/>
        </w:rPr>
        <w:t>_</w:t>
      </w:r>
      <w:proofErr w:type="spellStart"/>
      <w:r w:rsidRPr="003F33E9">
        <w:rPr>
          <w:rStyle w:val="ae"/>
        </w:rPr>
        <w:t>click</w:t>
      </w:r>
      <w:proofErr w:type="spellEnd"/>
      <w:r w:rsidRPr="003F33E9">
        <w:rPr>
          <w:rStyle w:val="ae"/>
        </w:rPr>
        <w:t>(..)</w:t>
      </w:r>
      <w:r w:rsidRPr="003F33E9">
        <w:t>, обрабатывающую нажатие кнопки «</w:t>
      </w:r>
      <w:r>
        <w:t>ЗАПОЛНИТЬ</w:t>
      </w:r>
      <w:r w:rsidRPr="003F33E9">
        <w:t>», ко</w:t>
      </w:r>
      <w:r>
        <w:t>торая вызывает вышеперечисленные функции</w:t>
      </w:r>
      <w:r w:rsidRPr="003F33E9">
        <w:t xml:space="preserve"> и </w:t>
      </w:r>
      <w:r>
        <w:t>выводит необходимые результаты</w:t>
      </w:r>
      <w:r w:rsidRPr="003F33E9">
        <w:t>.</w:t>
      </w:r>
    </w:p>
    <w:p w:rsidR="009B6816" w:rsidRPr="00753BEE" w:rsidRDefault="00B07B87" w:rsidP="00753BEE">
      <w:pPr>
        <w:pStyle w:val="1"/>
        <w:pageBreakBefore w:val="0"/>
      </w:pPr>
      <w:bookmarkStart w:id="9" w:name="_Toc58590237"/>
      <w:r>
        <w:t>2</w:t>
      </w:r>
      <w:r w:rsidR="00703C54">
        <w:t xml:space="preserve"> </w:t>
      </w:r>
      <w:r w:rsidR="00C147F1">
        <w:t>Основная часть</w:t>
      </w:r>
      <w:bookmarkEnd w:id="9"/>
    </w:p>
    <w:p w:rsidR="00201A72" w:rsidRDefault="00753BEE" w:rsidP="009B6816">
      <w:pPr>
        <w:pStyle w:val="2"/>
        <w:tabs>
          <w:tab w:val="left" w:pos="2450"/>
        </w:tabs>
      </w:pPr>
      <w:bookmarkStart w:id="10" w:name="_Toc58590238"/>
      <w:r>
        <w:t>2.1</w:t>
      </w:r>
      <w:r w:rsidR="00201A72">
        <w:t xml:space="preserve"> Блок-схем</w:t>
      </w:r>
      <w:r w:rsidR="00D82684">
        <w:t>ы</w:t>
      </w:r>
      <w:bookmarkEnd w:id="10"/>
    </w:p>
    <w:p w:rsidR="00A36566" w:rsidRPr="00B734E2" w:rsidRDefault="002743D1" w:rsidP="00B734E2">
      <w:pPr>
        <w:rPr>
          <w:rFonts w:ascii="Consolas" w:hAnsi="Consolas"/>
        </w:rPr>
      </w:pPr>
      <w:r>
        <w:t xml:space="preserve">Блок-схемы, реализованные в </w:t>
      </w:r>
      <w:r w:rsidR="00C76ACA">
        <w:t>тексте программы</w:t>
      </w:r>
      <w:r w:rsidR="00DD4D4B">
        <w:t>, у</w:t>
      </w:r>
      <w:r>
        <w:t>казаны ниже.</w:t>
      </w:r>
    </w:p>
    <w:p w:rsidR="00A0720A" w:rsidRDefault="007E64BC" w:rsidP="009D3A65">
      <w:pPr>
        <w:pStyle w:val="ab"/>
        <w:rPr>
          <w:rStyle w:val="ae"/>
          <w:lang w:val="en-US"/>
        </w:rPr>
      </w:pPr>
      <w:r>
        <w:rPr>
          <w:rStyle w:val="ae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55pt;height:525.75pt">
            <v:imagedata r:id="rId9" o:title="solve7"/>
          </v:shape>
        </w:pict>
      </w:r>
    </w:p>
    <w:p w:rsidR="009970D7" w:rsidRPr="009970D7" w:rsidRDefault="00B734E2" w:rsidP="009970D7">
      <w:pPr>
        <w:pStyle w:val="ab"/>
        <w:rPr>
          <w:rFonts w:ascii="Consolas" w:hAnsi="Consolas"/>
          <w:lang w:val="en-US"/>
        </w:rPr>
      </w:pPr>
      <w:proofErr w:type="spellStart"/>
      <w:r w:rsidRPr="00B734E2">
        <w:rPr>
          <w:lang w:val="en-US"/>
        </w:rPr>
        <w:t>Рисунок</w:t>
      </w:r>
      <w:proofErr w:type="spellEnd"/>
      <w:r w:rsidRPr="00B734E2">
        <w:rPr>
          <w:lang w:val="en-US"/>
        </w:rPr>
        <w:t xml:space="preserve"> 1 — </w:t>
      </w:r>
      <w:r w:rsidRPr="009970D7">
        <w:t>Функция</w:t>
      </w:r>
      <w:r w:rsidRPr="00B734E2">
        <w:rPr>
          <w:lang w:val="en-US"/>
        </w:rPr>
        <w:t xml:space="preserve"> </w:t>
      </w:r>
      <w:proofErr w:type="gramStart"/>
      <w:r w:rsidRPr="00B734E2">
        <w:rPr>
          <w:rStyle w:val="ae"/>
          <w:lang w:val="en-US"/>
        </w:rPr>
        <w:t>solve</w:t>
      </w:r>
      <w:r w:rsidRPr="00B734E2">
        <w:rPr>
          <w:rStyle w:val="ae"/>
        </w:rPr>
        <w:t>()</w:t>
      </w:r>
      <w:proofErr w:type="gramEnd"/>
    </w:p>
    <w:p w:rsidR="009970D7" w:rsidRPr="009970D7" w:rsidRDefault="007E64BC" w:rsidP="009970D7">
      <w:pPr>
        <w:pStyle w:val="af5"/>
        <w:rPr>
          <w:lang w:val="en-US"/>
        </w:rPr>
      </w:pPr>
      <w:r>
        <w:lastRenderedPageBreak/>
        <w:pict>
          <v:shape id="_x0000_i1026" type="#_x0000_t75" style="width:417.05pt;height:563.1pt">
            <v:imagedata r:id="rId10" o:title="main7"/>
          </v:shape>
        </w:pict>
      </w:r>
    </w:p>
    <w:p w:rsidR="003F5149" w:rsidRPr="003F5149" w:rsidRDefault="002A5DA9" w:rsidP="009D3A65">
      <w:pPr>
        <w:pStyle w:val="ab"/>
        <w:rPr>
          <w:rFonts w:ascii="Consolas" w:hAnsi="Consolas"/>
          <w:sz w:val="22"/>
          <w:lang w:val="en-US"/>
        </w:rPr>
      </w:pPr>
      <w:r w:rsidRPr="00753BEE">
        <w:t>Рисунок</w:t>
      </w:r>
      <w:r w:rsidRPr="002A5DA9">
        <w:rPr>
          <w:lang w:val="en-US"/>
        </w:rPr>
        <w:t xml:space="preserve"> 2 — </w:t>
      </w:r>
      <w:r w:rsidRPr="00A0720A">
        <w:t>Функция</w:t>
      </w:r>
      <w:r w:rsidRPr="002A5DA9">
        <w:rPr>
          <w:lang w:val="en-US"/>
        </w:rPr>
        <w:t xml:space="preserve"> </w:t>
      </w:r>
      <w:proofErr w:type="spellStart"/>
      <w:r>
        <w:rPr>
          <w:rStyle w:val="ae"/>
          <w:lang w:val="en-US"/>
        </w:rPr>
        <w:t>button_</w:t>
      </w:r>
      <w:r w:rsidR="00171028">
        <w:rPr>
          <w:rStyle w:val="ae"/>
          <w:lang w:val="en-US"/>
        </w:rPr>
        <w:t>solve</w:t>
      </w:r>
      <w:r w:rsidR="00A9381F">
        <w:rPr>
          <w:rStyle w:val="ae"/>
          <w:lang w:val="en-US"/>
        </w:rPr>
        <w:t>_click</w:t>
      </w:r>
      <w:proofErr w:type="spellEnd"/>
      <w:r>
        <w:rPr>
          <w:rStyle w:val="ae"/>
          <w:lang w:val="en-US"/>
        </w:rPr>
        <w:t>()</w:t>
      </w:r>
    </w:p>
    <w:p w:rsidR="003F5149" w:rsidRPr="003F5149" w:rsidRDefault="00B07B87" w:rsidP="003F5149">
      <w:pPr>
        <w:pStyle w:val="2"/>
      </w:pPr>
      <w:bookmarkStart w:id="11" w:name="_Toc58590239"/>
      <w:r>
        <w:t>2</w:t>
      </w:r>
      <w:r w:rsidR="004D1EEA">
        <w:t>.2</w:t>
      </w:r>
      <w:r w:rsidR="00703C54">
        <w:t xml:space="preserve"> </w:t>
      </w:r>
      <w:r w:rsidR="00B25694">
        <w:t>Исходный код программ</w:t>
      </w:r>
      <w:r w:rsidR="00932DE4">
        <w:t>ы</w:t>
      </w:r>
      <w:bookmarkEnd w:id="11"/>
    </w:p>
    <w:p w:rsidR="00302F54" w:rsidRDefault="00302F54" w:rsidP="00302F54">
      <w:pPr>
        <w:pStyle w:val="3"/>
      </w:pPr>
      <w:bookmarkStart w:id="12" w:name="_Toc58590240"/>
      <w:r>
        <w:t>2.2.1 Библиотека</w:t>
      </w:r>
      <w:bookmarkEnd w:id="12"/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UtilsLibrary2::</w:t>
      </w:r>
      <w:proofErr w:type="spellStart"/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fillArrayRandomly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Найдено ли один элемент, делящийся на 7 без остатка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Случайное число в промежутке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min;max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rand() % (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i] = value;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% 7 == 0) found = </w:t>
      </w:r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Принудительно устанавливаем значение</w:t>
      </w:r>
    </w:p>
    <w:p w:rsid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2] = 7;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UtilsLibrary2::</w:t>
      </w:r>
      <w:proofErr w:type="spellStart"/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fillWithArray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DataGridView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-&gt;Rows[0]-&gt;Cells[i]-&gt;Value = </w:t>
      </w:r>
      <w:r w:rsidRPr="00B734E2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4E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B734E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4E2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-&gt;Rows[1]-&gt;Cells[i]-&gt;Value =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-&gt;Columns[i]-&gt;Width;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410)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-&gt;Width = 410;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-&gt;Width = sum;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UtilsLibrary2:</w:t>
      </w:r>
      <w:proofErr w:type="gram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::solve(</w:t>
      </w:r>
      <w:proofErr w:type="spell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[i + 1];</w:t>
      </w:r>
    </w:p>
    <w:p w:rsid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результат оператора % будет неверным,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0;</w:t>
      </w:r>
    </w:p>
    <w:p w:rsid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остаток от деления всегда положителен с математической точки зрения</w:t>
      </w:r>
    </w:p>
    <w:p w:rsid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записывается в виде (a % b + b) % b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((delta % 7 + 7) % 7 != 0) count++;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B734E2" w:rsidRPr="003F5149" w:rsidRDefault="00B734E2" w:rsidP="00B734E2">
      <w:pPr>
        <w:pBdr>
          <w:left w:val="single" w:sz="12" w:space="4" w:color="auto"/>
        </w:pBdr>
        <w:ind w:firstLine="0"/>
        <w:rPr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2F54" w:rsidRPr="00597901" w:rsidRDefault="00302F54" w:rsidP="00AA23B7">
      <w:pPr>
        <w:pStyle w:val="3"/>
        <w:rPr>
          <w:lang w:val="en-US"/>
        </w:rPr>
      </w:pPr>
      <w:bookmarkStart w:id="13" w:name="_MON_1664823961"/>
      <w:bookmarkStart w:id="14" w:name="_Toc58590241"/>
      <w:bookmarkEnd w:id="13"/>
      <w:r w:rsidRPr="003F5149">
        <w:rPr>
          <w:lang w:val="en-US"/>
        </w:rPr>
        <w:t>2.2.2</w:t>
      </w:r>
      <w:r w:rsidR="00932DE4" w:rsidRPr="003F5149">
        <w:rPr>
          <w:lang w:val="en-US"/>
        </w:rPr>
        <w:t xml:space="preserve"> </w:t>
      </w:r>
      <w:r w:rsidR="00932DE4">
        <w:t>Основная</w:t>
      </w:r>
      <w:r w:rsidR="00932DE4" w:rsidRPr="003F5149">
        <w:rPr>
          <w:lang w:val="en-US"/>
        </w:rPr>
        <w:t xml:space="preserve"> </w:t>
      </w:r>
      <w:r w:rsidR="00932DE4">
        <w:t>программа</w:t>
      </w:r>
      <w:bookmarkStart w:id="15" w:name="_MON_1664814134"/>
      <w:bookmarkEnd w:id="14"/>
      <w:bookmarkEnd w:id="15"/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button_solve_</w:t>
      </w:r>
      <w:proofErr w:type="gram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B734E2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^ input = </w:t>
      </w:r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Interaction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InputBox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4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734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734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B734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B734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34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B734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34E2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, -1, -1);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::ToInt16(input);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3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[number];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  <w:t>UtilsLibrary2:</w:t>
      </w:r>
      <w:proofErr w:type="gram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fillArrayRandomly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, number, 0, 1000);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  <w:t>UtilsLibrary2:</w:t>
      </w:r>
      <w:proofErr w:type="gram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fillWithArray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(grid, </w:t>
      </w:r>
      <w:proofErr w:type="spell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UtilsLibrary2::</w:t>
      </w:r>
      <w:proofErr w:type="spellStart"/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::solve(</w:t>
      </w:r>
      <w:proofErr w:type="spell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пар соседних элементов, разница\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между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которыми НЕ кратна 7: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</w:p>
    <w:p w:rsidR="00B734E2" w:rsidRP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count), </w:t>
      </w:r>
      <w:r w:rsidRPr="00B734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B734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4E2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34E2">
        <w:rPr>
          <w:rFonts w:ascii="Consolas" w:hAnsi="Consolas" w:cs="Consolas"/>
          <w:color w:val="2B91AF"/>
          <w:sz w:val="19"/>
          <w:szCs w:val="19"/>
          <w:lang w:val="en-US"/>
        </w:rPr>
        <w:t>essageBoxIcon</w:t>
      </w:r>
      <w:proofErr w:type="spellEnd"/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4E2">
        <w:rPr>
          <w:rFonts w:ascii="Consolas" w:hAnsi="Consolas" w:cs="Consolas"/>
          <w:color w:val="2F4F4F"/>
          <w:sz w:val="19"/>
          <w:szCs w:val="19"/>
          <w:lang w:val="en-US"/>
        </w:rPr>
        <w:t>Information</w:t>
      </w: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34E2" w:rsidRDefault="00B734E2" w:rsidP="00B734E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73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4E2" w:rsidRPr="009970D7" w:rsidRDefault="00B734E2" w:rsidP="00B734E2">
      <w:pPr>
        <w:pBdr>
          <w:left w:val="single" w:sz="12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0A5A" w:rsidRDefault="00074427" w:rsidP="00CD21E8">
      <w:pPr>
        <w:pStyle w:val="1"/>
      </w:pPr>
      <w:bookmarkStart w:id="16" w:name="_Toc58590242"/>
      <w:r>
        <w:lastRenderedPageBreak/>
        <w:t>3 Заключение</w:t>
      </w:r>
      <w:bookmarkEnd w:id="16"/>
    </w:p>
    <w:p w:rsidR="009D3A65" w:rsidRDefault="00357FEC" w:rsidP="00B734E2">
      <w:r>
        <w:t xml:space="preserve">Техническое задание были успешно реализовано на языке программирования </w:t>
      </w:r>
      <w:r>
        <w:rPr>
          <w:lang w:val="en-US"/>
        </w:rPr>
        <w:t>Visual</w:t>
      </w:r>
      <w:r w:rsidRPr="00074427">
        <w:t xml:space="preserve"> </w:t>
      </w:r>
      <w:r>
        <w:rPr>
          <w:lang w:val="en-US"/>
        </w:rPr>
        <w:t>C</w:t>
      </w:r>
      <w:r w:rsidRPr="00074427">
        <w:t>++</w:t>
      </w:r>
      <w:r>
        <w:t>. Программа работает корректно, полученные результаты, представленные на рисунках ниже, верны.</w:t>
      </w:r>
    </w:p>
    <w:p w:rsidR="00B734E2" w:rsidRPr="00597901" w:rsidRDefault="00B734E2" w:rsidP="00B734E2"/>
    <w:p w:rsidR="00CB4555" w:rsidRDefault="00B734E2" w:rsidP="00B734E2">
      <w:pPr>
        <w:pStyle w:val="af5"/>
        <w:rPr>
          <w:lang w:val="en-US"/>
        </w:rPr>
      </w:pPr>
      <w:r w:rsidRPr="00B734E2">
        <w:rPr>
          <w:noProof/>
          <w:lang w:eastAsia="ru-RU"/>
        </w:rPr>
        <w:drawing>
          <wp:inline distT="0" distB="0" distL="0" distR="0" wp14:anchorId="2B1EB1A6" wp14:editId="539206C5">
            <wp:extent cx="5939790" cy="4228169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AB" w:rsidRDefault="009B6816" w:rsidP="009D3A65">
      <w:pPr>
        <w:pStyle w:val="ab"/>
      </w:pPr>
      <w:r w:rsidRPr="00A40D1D">
        <w:t xml:space="preserve">Рисунок </w:t>
      </w:r>
      <w:r w:rsidR="00A40D1D">
        <w:t>3</w:t>
      </w:r>
      <w:r w:rsidRPr="00A40D1D">
        <w:t xml:space="preserve"> — </w:t>
      </w:r>
      <w:r w:rsidR="00B734E2">
        <w:t>Главное меню программы</w:t>
      </w:r>
    </w:p>
    <w:p w:rsidR="00171028" w:rsidRPr="00171028" w:rsidRDefault="00171028" w:rsidP="00171028"/>
    <w:p w:rsidR="00B734E2" w:rsidRDefault="00171028" w:rsidP="00171028">
      <w:pPr>
        <w:pStyle w:val="af5"/>
      </w:pPr>
      <w:r>
        <w:rPr>
          <w:noProof/>
          <w:lang w:eastAsia="ru-RU"/>
        </w:rPr>
        <w:drawing>
          <wp:inline distT="0" distB="0" distL="0" distR="0" wp14:anchorId="209EDAC0" wp14:editId="093AAD1A">
            <wp:extent cx="3778250" cy="146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28" w:rsidRPr="00B734E2" w:rsidRDefault="00171028" w:rsidP="00171028">
      <w:pPr>
        <w:pStyle w:val="ab"/>
      </w:pPr>
      <w:r w:rsidRPr="00171028">
        <w:t xml:space="preserve">Рисунок </w:t>
      </w:r>
      <w:r>
        <w:t>4</w:t>
      </w:r>
      <w:r w:rsidRPr="00171028">
        <w:t xml:space="preserve"> — </w:t>
      </w:r>
      <w:r>
        <w:t>Организация ввода размера массива</w:t>
      </w:r>
    </w:p>
    <w:p w:rsidR="009B6816" w:rsidRPr="00CB4555" w:rsidRDefault="00B734E2" w:rsidP="00294D0C">
      <w:pPr>
        <w:pStyle w:val="af5"/>
      </w:pPr>
      <w:r w:rsidRPr="00B734E2">
        <w:rPr>
          <w:noProof/>
          <w:lang w:eastAsia="ru-RU"/>
        </w:rPr>
        <w:lastRenderedPageBreak/>
        <w:drawing>
          <wp:inline distT="0" distB="0" distL="0" distR="0" wp14:anchorId="2FF4FDB5" wp14:editId="2D479AFC">
            <wp:extent cx="5939790" cy="4114143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27" w:rsidRPr="00CB4555" w:rsidRDefault="009B6816" w:rsidP="00294D0C">
      <w:pPr>
        <w:pStyle w:val="ab"/>
      </w:pPr>
      <w:r w:rsidRPr="00A40D1D">
        <w:t xml:space="preserve">Рисунок </w:t>
      </w:r>
      <w:r w:rsidR="00B734E2">
        <w:t>5</w:t>
      </w:r>
      <w:r w:rsidRPr="00A40D1D">
        <w:t xml:space="preserve"> — </w:t>
      </w:r>
      <w:r w:rsidR="00CB4555">
        <w:t xml:space="preserve">Результат </w:t>
      </w:r>
      <w:r w:rsidR="00CB4555" w:rsidRPr="00294D0C">
        <w:t>работы</w:t>
      </w:r>
      <w:r w:rsidR="00CB4555">
        <w:t xml:space="preserve"> </w:t>
      </w:r>
      <w:r w:rsidR="00B734E2">
        <w:t>программы</w:t>
      </w:r>
    </w:p>
    <w:sectPr w:rsidR="00074427" w:rsidRPr="00CB4555" w:rsidSect="001734E4">
      <w:footerReference w:type="defaul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171" w:rsidRDefault="007A5171" w:rsidP="009D3D9D">
      <w:pPr>
        <w:spacing w:line="240" w:lineRule="auto"/>
      </w:pPr>
      <w:r>
        <w:separator/>
      </w:r>
    </w:p>
  </w:endnote>
  <w:endnote w:type="continuationSeparator" w:id="0">
    <w:p w:rsidR="007A5171" w:rsidRDefault="007A5171" w:rsidP="009D3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5535376"/>
      <w:docPartObj>
        <w:docPartGallery w:val="Page Numbers (Bottom of Page)"/>
        <w:docPartUnique/>
      </w:docPartObj>
    </w:sdtPr>
    <w:sdtEndPr/>
    <w:sdtContent>
      <w:p w:rsidR="009D3D9D" w:rsidRDefault="009D3D9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4BC">
          <w:rPr>
            <w:noProof/>
          </w:rPr>
          <w:t>5</w:t>
        </w:r>
        <w:r>
          <w:fldChar w:fldCharType="end"/>
        </w:r>
      </w:p>
    </w:sdtContent>
  </w:sdt>
  <w:p w:rsidR="009D3D9D" w:rsidRDefault="009D3D9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171" w:rsidRDefault="007A5171" w:rsidP="009D3D9D">
      <w:pPr>
        <w:spacing w:line="240" w:lineRule="auto"/>
      </w:pPr>
      <w:r>
        <w:separator/>
      </w:r>
    </w:p>
  </w:footnote>
  <w:footnote w:type="continuationSeparator" w:id="0">
    <w:p w:rsidR="007A5171" w:rsidRDefault="007A5171" w:rsidP="009D3D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8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4C49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840F24"/>
    <w:multiLevelType w:val="hybridMultilevel"/>
    <w:tmpl w:val="1408E5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7E04091"/>
    <w:multiLevelType w:val="hybridMultilevel"/>
    <w:tmpl w:val="9E9A1A8E"/>
    <w:lvl w:ilvl="0" w:tplc="1B18C276">
      <w:start w:val="1"/>
      <w:numFmt w:val="decimal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EE62FFF"/>
    <w:multiLevelType w:val="hybridMultilevel"/>
    <w:tmpl w:val="FB709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3C9392F"/>
    <w:multiLevelType w:val="hybridMultilevel"/>
    <w:tmpl w:val="94249D90"/>
    <w:lvl w:ilvl="0" w:tplc="FC1C4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B284C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90"/>
    <w:rsid w:val="00002869"/>
    <w:rsid w:val="00041D88"/>
    <w:rsid w:val="0005594D"/>
    <w:rsid w:val="00062C9B"/>
    <w:rsid w:val="00074427"/>
    <w:rsid w:val="00075B49"/>
    <w:rsid w:val="00075C7D"/>
    <w:rsid w:val="000D771F"/>
    <w:rsid w:val="000F052B"/>
    <w:rsid w:val="000F2AA9"/>
    <w:rsid w:val="000F4045"/>
    <w:rsid w:val="00103E47"/>
    <w:rsid w:val="00105393"/>
    <w:rsid w:val="00106325"/>
    <w:rsid w:val="00126010"/>
    <w:rsid w:val="00133BBD"/>
    <w:rsid w:val="0014439F"/>
    <w:rsid w:val="00152955"/>
    <w:rsid w:val="001608D8"/>
    <w:rsid w:val="00164F1E"/>
    <w:rsid w:val="00165766"/>
    <w:rsid w:val="00171028"/>
    <w:rsid w:val="001734E4"/>
    <w:rsid w:val="00194481"/>
    <w:rsid w:val="001A0811"/>
    <w:rsid w:val="001A0A5A"/>
    <w:rsid w:val="00201A72"/>
    <w:rsid w:val="00237B71"/>
    <w:rsid w:val="00240213"/>
    <w:rsid w:val="00245165"/>
    <w:rsid w:val="00253BC0"/>
    <w:rsid w:val="00273D68"/>
    <w:rsid w:val="002743D1"/>
    <w:rsid w:val="00294D0C"/>
    <w:rsid w:val="0029647C"/>
    <w:rsid w:val="002A5DA9"/>
    <w:rsid w:val="002B27CA"/>
    <w:rsid w:val="002E13B9"/>
    <w:rsid w:val="002E361C"/>
    <w:rsid w:val="002F4707"/>
    <w:rsid w:val="00302F54"/>
    <w:rsid w:val="0032788A"/>
    <w:rsid w:val="00357FEC"/>
    <w:rsid w:val="00371F51"/>
    <w:rsid w:val="003742E2"/>
    <w:rsid w:val="003802C2"/>
    <w:rsid w:val="00386D02"/>
    <w:rsid w:val="003B4A75"/>
    <w:rsid w:val="003E4C3E"/>
    <w:rsid w:val="003F33E9"/>
    <w:rsid w:val="003F5149"/>
    <w:rsid w:val="00451AF6"/>
    <w:rsid w:val="0045202C"/>
    <w:rsid w:val="00471F8F"/>
    <w:rsid w:val="004A01EB"/>
    <w:rsid w:val="004B0E21"/>
    <w:rsid w:val="004B4571"/>
    <w:rsid w:val="004B583A"/>
    <w:rsid w:val="004D1EEA"/>
    <w:rsid w:val="004F0CAE"/>
    <w:rsid w:val="004F5FE9"/>
    <w:rsid w:val="0050103B"/>
    <w:rsid w:val="00524690"/>
    <w:rsid w:val="0053387D"/>
    <w:rsid w:val="00535368"/>
    <w:rsid w:val="005354D2"/>
    <w:rsid w:val="00545BEF"/>
    <w:rsid w:val="005504B1"/>
    <w:rsid w:val="00586669"/>
    <w:rsid w:val="00597901"/>
    <w:rsid w:val="005C2F88"/>
    <w:rsid w:val="00633423"/>
    <w:rsid w:val="00636A8A"/>
    <w:rsid w:val="006468F6"/>
    <w:rsid w:val="00672D6A"/>
    <w:rsid w:val="00684510"/>
    <w:rsid w:val="006917E7"/>
    <w:rsid w:val="006C3BC5"/>
    <w:rsid w:val="00703C54"/>
    <w:rsid w:val="007063D8"/>
    <w:rsid w:val="00743FB4"/>
    <w:rsid w:val="00753BEE"/>
    <w:rsid w:val="007568ED"/>
    <w:rsid w:val="007A5171"/>
    <w:rsid w:val="007B4B9B"/>
    <w:rsid w:val="007B6E77"/>
    <w:rsid w:val="007C4272"/>
    <w:rsid w:val="007D0705"/>
    <w:rsid w:val="007E1820"/>
    <w:rsid w:val="007E64BC"/>
    <w:rsid w:val="00806370"/>
    <w:rsid w:val="00831F55"/>
    <w:rsid w:val="00851F18"/>
    <w:rsid w:val="008B3FC8"/>
    <w:rsid w:val="008C3490"/>
    <w:rsid w:val="009219E7"/>
    <w:rsid w:val="0093113D"/>
    <w:rsid w:val="00932DE4"/>
    <w:rsid w:val="00960BFF"/>
    <w:rsid w:val="009970D7"/>
    <w:rsid w:val="009A6ECC"/>
    <w:rsid w:val="009B15C1"/>
    <w:rsid w:val="009B6816"/>
    <w:rsid w:val="009D3A65"/>
    <w:rsid w:val="009D3D9D"/>
    <w:rsid w:val="009E3827"/>
    <w:rsid w:val="009F4E46"/>
    <w:rsid w:val="009F5CC6"/>
    <w:rsid w:val="00A0720A"/>
    <w:rsid w:val="00A16308"/>
    <w:rsid w:val="00A20AED"/>
    <w:rsid w:val="00A36566"/>
    <w:rsid w:val="00A40D1D"/>
    <w:rsid w:val="00A5188E"/>
    <w:rsid w:val="00A575D6"/>
    <w:rsid w:val="00A57812"/>
    <w:rsid w:val="00A70D38"/>
    <w:rsid w:val="00A75A31"/>
    <w:rsid w:val="00A9381F"/>
    <w:rsid w:val="00A96709"/>
    <w:rsid w:val="00AA23B7"/>
    <w:rsid w:val="00AB7A23"/>
    <w:rsid w:val="00AD422F"/>
    <w:rsid w:val="00AF2F87"/>
    <w:rsid w:val="00AF776E"/>
    <w:rsid w:val="00AF7B45"/>
    <w:rsid w:val="00B06A5E"/>
    <w:rsid w:val="00B07B87"/>
    <w:rsid w:val="00B104B6"/>
    <w:rsid w:val="00B16EED"/>
    <w:rsid w:val="00B25694"/>
    <w:rsid w:val="00B65CC9"/>
    <w:rsid w:val="00B71EAB"/>
    <w:rsid w:val="00B734E2"/>
    <w:rsid w:val="00B93CD5"/>
    <w:rsid w:val="00BA504E"/>
    <w:rsid w:val="00BB3970"/>
    <w:rsid w:val="00BD293A"/>
    <w:rsid w:val="00BE780B"/>
    <w:rsid w:val="00BF4E3D"/>
    <w:rsid w:val="00BF64B5"/>
    <w:rsid w:val="00C147F1"/>
    <w:rsid w:val="00C14CCB"/>
    <w:rsid w:val="00C304B6"/>
    <w:rsid w:val="00C50367"/>
    <w:rsid w:val="00C602B3"/>
    <w:rsid w:val="00C745F1"/>
    <w:rsid w:val="00C76ACA"/>
    <w:rsid w:val="00CB08E4"/>
    <w:rsid w:val="00CB4555"/>
    <w:rsid w:val="00CC547F"/>
    <w:rsid w:val="00CC7F2C"/>
    <w:rsid w:val="00CD21E8"/>
    <w:rsid w:val="00CE24D5"/>
    <w:rsid w:val="00CF6AC9"/>
    <w:rsid w:val="00CF7800"/>
    <w:rsid w:val="00D06FEB"/>
    <w:rsid w:val="00D13B55"/>
    <w:rsid w:val="00D41C20"/>
    <w:rsid w:val="00D45018"/>
    <w:rsid w:val="00D54ED2"/>
    <w:rsid w:val="00D82684"/>
    <w:rsid w:val="00D82CDB"/>
    <w:rsid w:val="00DB2E3C"/>
    <w:rsid w:val="00DD0E32"/>
    <w:rsid w:val="00DD4D4B"/>
    <w:rsid w:val="00DF2E65"/>
    <w:rsid w:val="00E07EAE"/>
    <w:rsid w:val="00E200EE"/>
    <w:rsid w:val="00E57FDD"/>
    <w:rsid w:val="00E601E8"/>
    <w:rsid w:val="00E6399D"/>
    <w:rsid w:val="00E73CA2"/>
    <w:rsid w:val="00E96518"/>
    <w:rsid w:val="00EA0422"/>
    <w:rsid w:val="00F24DD9"/>
    <w:rsid w:val="00F5474E"/>
    <w:rsid w:val="00F6223E"/>
    <w:rsid w:val="00F80B28"/>
    <w:rsid w:val="00F84DFB"/>
    <w:rsid w:val="00F867CB"/>
    <w:rsid w:val="00F909F6"/>
    <w:rsid w:val="00FB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0D7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970D7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70D7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70D7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0D7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70D7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0D7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70D7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70D7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70D7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0D7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9970D7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9970D7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9970D7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9970D7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9970D7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970D7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semiHidden/>
    <w:rsid w:val="009970D7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970D7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9970D7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4">
    <w:name w:val="List Paragraph"/>
    <w:basedOn w:val="a"/>
    <w:uiPriority w:val="34"/>
    <w:rsid w:val="00062C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04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04B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D9D"/>
  </w:style>
  <w:style w:type="paragraph" w:styleId="a9">
    <w:name w:val="footer"/>
    <w:basedOn w:val="a"/>
    <w:link w:val="aa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D9D"/>
  </w:style>
  <w:style w:type="paragraph" w:styleId="11">
    <w:name w:val="toc 1"/>
    <w:basedOn w:val="a"/>
    <w:next w:val="a"/>
    <w:autoRedefine/>
    <w:uiPriority w:val="39"/>
    <w:unhideWhenUsed/>
    <w:rsid w:val="00AF7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7B45"/>
    <w:pPr>
      <w:spacing w:after="100"/>
      <w:ind w:left="280"/>
    </w:pPr>
  </w:style>
  <w:style w:type="paragraph" w:customStyle="1" w:styleId="ab">
    <w:name w:val="Под изображением"/>
    <w:basedOn w:val="a"/>
    <w:next w:val="a"/>
    <w:link w:val="ac"/>
    <w:qFormat/>
    <w:rsid w:val="009970D7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c">
    <w:name w:val="Под изображением Знак"/>
    <w:basedOn w:val="a0"/>
    <w:link w:val="ab"/>
    <w:rsid w:val="009970D7"/>
    <w:rPr>
      <w:szCs w:val="24"/>
    </w:rPr>
  </w:style>
  <w:style w:type="paragraph" w:customStyle="1" w:styleId="ad">
    <w:name w:val="Код"/>
    <w:basedOn w:val="a"/>
    <w:next w:val="a"/>
    <w:link w:val="ae"/>
    <w:qFormat/>
    <w:rsid w:val="009970D7"/>
    <w:rPr>
      <w:rFonts w:ascii="Consolas" w:hAnsi="Consolas"/>
    </w:rPr>
  </w:style>
  <w:style w:type="character" w:customStyle="1" w:styleId="ae">
    <w:name w:val="Код Знак"/>
    <w:basedOn w:val="a0"/>
    <w:link w:val="ad"/>
    <w:rsid w:val="009970D7"/>
    <w:rPr>
      <w:rFonts w:ascii="Consolas" w:hAnsi="Consolas"/>
    </w:rPr>
  </w:style>
  <w:style w:type="character" w:styleId="af">
    <w:name w:val="Placeholder Text"/>
    <w:basedOn w:val="a0"/>
    <w:uiPriority w:val="99"/>
    <w:semiHidden/>
    <w:rsid w:val="006468F6"/>
    <w:rPr>
      <w:color w:val="808080"/>
    </w:rPr>
  </w:style>
  <w:style w:type="table" w:styleId="af0">
    <w:name w:val="Table Grid"/>
    <w:basedOn w:val="a1"/>
    <w:uiPriority w:val="59"/>
    <w:rsid w:val="00E639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106325"/>
    <w:pPr>
      <w:spacing w:after="100"/>
      <w:ind w:left="560"/>
    </w:pPr>
  </w:style>
  <w:style w:type="paragraph" w:customStyle="1" w:styleId="af1">
    <w:name w:val="Содержание"/>
    <w:basedOn w:val="a"/>
    <w:next w:val="a"/>
    <w:link w:val="af2"/>
    <w:qFormat/>
    <w:rsid w:val="009970D7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f2">
    <w:name w:val="Содержание Знак"/>
    <w:basedOn w:val="a0"/>
    <w:link w:val="af1"/>
    <w:rsid w:val="009970D7"/>
    <w:rPr>
      <w:b/>
    </w:rPr>
  </w:style>
  <w:style w:type="paragraph" w:customStyle="1" w:styleId="af3">
    <w:name w:val="Таблица"/>
    <w:basedOn w:val="a"/>
    <w:next w:val="a"/>
    <w:link w:val="af4"/>
    <w:qFormat/>
    <w:rsid w:val="009970D7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f4">
    <w:name w:val="Таблица Знак"/>
    <w:basedOn w:val="a0"/>
    <w:link w:val="af3"/>
    <w:rsid w:val="009970D7"/>
  </w:style>
  <w:style w:type="paragraph" w:customStyle="1" w:styleId="af5">
    <w:name w:val="Изображение"/>
    <w:basedOn w:val="a"/>
    <w:next w:val="a"/>
    <w:link w:val="af6"/>
    <w:qFormat/>
    <w:rsid w:val="009970D7"/>
    <w:pPr>
      <w:keepNext/>
      <w:keepLines/>
      <w:suppressAutoHyphens/>
      <w:ind w:firstLine="0"/>
      <w:jc w:val="center"/>
    </w:pPr>
  </w:style>
  <w:style w:type="character" w:customStyle="1" w:styleId="af6">
    <w:name w:val="Изображение Знак"/>
    <w:basedOn w:val="a0"/>
    <w:link w:val="af5"/>
    <w:rsid w:val="009970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0D7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970D7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70D7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70D7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0D7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70D7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0D7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70D7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70D7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70D7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0D7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9970D7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9970D7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9970D7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9970D7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9970D7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970D7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semiHidden/>
    <w:rsid w:val="009970D7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970D7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9970D7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4">
    <w:name w:val="List Paragraph"/>
    <w:basedOn w:val="a"/>
    <w:uiPriority w:val="34"/>
    <w:rsid w:val="00062C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04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04B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D9D"/>
  </w:style>
  <w:style w:type="paragraph" w:styleId="a9">
    <w:name w:val="footer"/>
    <w:basedOn w:val="a"/>
    <w:link w:val="aa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D9D"/>
  </w:style>
  <w:style w:type="paragraph" w:styleId="11">
    <w:name w:val="toc 1"/>
    <w:basedOn w:val="a"/>
    <w:next w:val="a"/>
    <w:autoRedefine/>
    <w:uiPriority w:val="39"/>
    <w:unhideWhenUsed/>
    <w:rsid w:val="00AF7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7B45"/>
    <w:pPr>
      <w:spacing w:after="100"/>
      <w:ind w:left="280"/>
    </w:pPr>
  </w:style>
  <w:style w:type="paragraph" w:customStyle="1" w:styleId="ab">
    <w:name w:val="Под изображением"/>
    <w:basedOn w:val="a"/>
    <w:next w:val="a"/>
    <w:link w:val="ac"/>
    <w:qFormat/>
    <w:rsid w:val="009970D7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c">
    <w:name w:val="Под изображением Знак"/>
    <w:basedOn w:val="a0"/>
    <w:link w:val="ab"/>
    <w:rsid w:val="009970D7"/>
    <w:rPr>
      <w:szCs w:val="24"/>
    </w:rPr>
  </w:style>
  <w:style w:type="paragraph" w:customStyle="1" w:styleId="ad">
    <w:name w:val="Код"/>
    <w:basedOn w:val="a"/>
    <w:next w:val="a"/>
    <w:link w:val="ae"/>
    <w:qFormat/>
    <w:rsid w:val="009970D7"/>
    <w:rPr>
      <w:rFonts w:ascii="Consolas" w:hAnsi="Consolas"/>
    </w:rPr>
  </w:style>
  <w:style w:type="character" w:customStyle="1" w:styleId="ae">
    <w:name w:val="Код Знак"/>
    <w:basedOn w:val="a0"/>
    <w:link w:val="ad"/>
    <w:rsid w:val="009970D7"/>
    <w:rPr>
      <w:rFonts w:ascii="Consolas" w:hAnsi="Consolas"/>
    </w:rPr>
  </w:style>
  <w:style w:type="character" w:styleId="af">
    <w:name w:val="Placeholder Text"/>
    <w:basedOn w:val="a0"/>
    <w:uiPriority w:val="99"/>
    <w:semiHidden/>
    <w:rsid w:val="006468F6"/>
    <w:rPr>
      <w:color w:val="808080"/>
    </w:rPr>
  </w:style>
  <w:style w:type="table" w:styleId="af0">
    <w:name w:val="Table Grid"/>
    <w:basedOn w:val="a1"/>
    <w:uiPriority w:val="59"/>
    <w:rsid w:val="00E639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106325"/>
    <w:pPr>
      <w:spacing w:after="100"/>
      <w:ind w:left="560"/>
    </w:pPr>
  </w:style>
  <w:style w:type="paragraph" w:customStyle="1" w:styleId="af1">
    <w:name w:val="Содержание"/>
    <w:basedOn w:val="a"/>
    <w:next w:val="a"/>
    <w:link w:val="af2"/>
    <w:qFormat/>
    <w:rsid w:val="009970D7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f2">
    <w:name w:val="Содержание Знак"/>
    <w:basedOn w:val="a0"/>
    <w:link w:val="af1"/>
    <w:rsid w:val="009970D7"/>
    <w:rPr>
      <w:b/>
    </w:rPr>
  </w:style>
  <w:style w:type="paragraph" w:customStyle="1" w:styleId="af3">
    <w:name w:val="Таблица"/>
    <w:basedOn w:val="a"/>
    <w:next w:val="a"/>
    <w:link w:val="af4"/>
    <w:qFormat/>
    <w:rsid w:val="009970D7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f4">
    <w:name w:val="Таблица Знак"/>
    <w:basedOn w:val="a0"/>
    <w:link w:val="af3"/>
    <w:rsid w:val="009970D7"/>
  </w:style>
  <w:style w:type="paragraph" w:customStyle="1" w:styleId="af5">
    <w:name w:val="Изображение"/>
    <w:basedOn w:val="a"/>
    <w:next w:val="a"/>
    <w:link w:val="af6"/>
    <w:qFormat/>
    <w:rsid w:val="009970D7"/>
    <w:pPr>
      <w:keepNext/>
      <w:keepLines/>
      <w:suppressAutoHyphens/>
      <w:ind w:firstLine="0"/>
      <w:jc w:val="center"/>
    </w:pPr>
  </w:style>
  <w:style w:type="character" w:customStyle="1" w:styleId="af6">
    <w:name w:val="Изображение Знак"/>
    <w:basedOn w:val="a0"/>
    <w:link w:val="af5"/>
    <w:rsid w:val="00997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ogramming\Labs\docs\&#1051;&#1040;&#1041;&#1054;&#1056;&#1040;&#1058;&#1054;&#1056;&#1053;&#1040;&#107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AC41E-8490-43B1-A114-F68E0B48F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ЛАБОРАТОРНАЯ.dotx</Template>
  <TotalTime>2067</TotalTime>
  <Pages>9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81</cp:revision>
  <dcterms:created xsi:type="dcterms:W3CDTF">2020-09-26T12:50:00Z</dcterms:created>
  <dcterms:modified xsi:type="dcterms:W3CDTF">2021-09-26T13:10:00Z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