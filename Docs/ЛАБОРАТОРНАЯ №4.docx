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7F2C" w:rsidRDefault="00CC7F2C" w:rsidP="001734E4">
      <w:pPr>
        <w:jc w:val="center"/>
      </w:pPr>
      <w:bookmarkStart w:id="0" w:name="_GoBack"/>
      <w:bookmarkEnd w:id="0"/>
    </w:p>
    <w:p w:rsidR="00CC7F2C" w:rsidRDefault="00CC7F2C" w:rsidP="001734E4">
      <w:pPr>
        <w:jc w:val="center"/>
      </w:pPr>
    </w:p>
    <w:p w:rsidR="00CC7F2C" w:rsidRDefault="00CC7F2C" w:rsidP="001734E4">
      <w:pPr>
        <w:jc w:val="center"/>
      </w:pPr>
    </w:p>
    <w:p w:rsidR="00CC7F2C" w:rsidRDefault="00CC7F2C" w:rsidP="001734E4">
      <w:pPr>
        <w:jc w:val="center"/>
      </w:pPr>
    </w:p>
    <w:p w:rsidR="00CC7F2C" w:rsidRDefault="00CC7F2C" w:rsidP="001734E4">
      <w:pPr>
        <w:jc w:val="center"/>
      </w:pPr>
    </w:p>
    <w:p w:rsidR="00CC7F2C" w:rsidRDefault="00CC7F2C" w:rsidP="001734E4">
      <w:pPr>
        <w:jc w:val="center"/>
      </w:pPr>
    </w:p>
    <w:p w:rsidR="00CC7F2C" w:rsidRDefault="00CC7F2C" w:rsidP="001734E4">
      <w:pPr>
        <w:jc w:val="center"/>
      </w:pPr>
    </w:p>
    <w:p w:rsidR="00CC7F2C" w:rsidRDefault="00CC7F2C" w:rsidP="001734E4">
      <w:pPr>
        <w:jc w:val="center"/>
      </w:pPr>
    </w:p>
    <w:p w:rsidR="00CC7F2C" w:rsidRDefault="00CC7F2C" w:rsidP="001734E4">
      <w:pPr>
        <w:jc w:val="center"/>
      </w:pPr>
    </w:p>
    <w:p w:rsidR="00CC7F2C" w:rsidRDefault="00CC7F2C" w:rsidP="001734E4">
      <w:pPr>
        <w:jc w:val="center"/>
      </w:pPr>
    </w:p>
    <w:p w:rsidR="00CC7F2C" w:rsidRDefault="00CC7F2C" w:rsidP="001734E4">
      <w:pPr>
        <w:jc w:val="center"/>
      </w:pPr>
    </w:p>
    <w:p w:rsidR="00CC7F2C" w:rsidRDefault="00CC7F2C" w:rsidP="001734E4">
      <w:pPr>
        <w:jc w:val="center"/>
      </w:pPr>
    </w:p>
    <w:p w:rsidR="00A70D38" w:rsidRPr="00851F18" w:rsidRDefault="00F5474E" w:rsidP="001734E4">
      <w:pPr>
        <w:jc w:val="center"/>
      </w:pPr>
      <w:r>
        <w:t>Лабораторная работа №</w:t>
      </w:r>
      <w:r w:rsidR="00194481">
        <w:t xml:space="preserve"> 4</w:t>
      </w:r>
    </w:p>
    <w:p w:rsidR="00A70D38" w:rsidRDefault="00E57FDD" w:rsidP="00DF2E65">
      <w:pPr>
        <w:jc w:val="center"/>
      </w:pPr>
      <w:r>
        <w:t>на тему</w:t>
      </w:r>
    </w:p>
    <w:p w:rsidR="00194481" w:rsidRPr="00194481" w:rsidRDefault="00DF2E65" w:rsidP="00194481">
      <w:pPr>
        <w:jc w:val="center"/>
        <w:rPr>
          <w:b/>
        </w:rPr>
      </w:pPr>
      <w:r w:rsidRPr="00DF2E65">
        <w:rPr>
          <w:b/>
        </w:rPr>
        <w:t>«</w:t>
      </w:r>
      <w:r w:rsidR="00194481" w:rsidRPr="00194481">
        <w:rPr>
          <w:b/>
        </w:rPr>
        <w:t>Программирование алгоритмов разветвляющих структур.</w:t>
      </w:r>
    </w:p>
    <w:p w:rsidR="00DF2E65" w:rsidRPr="00DF2E65" w:rsidRDefault="00194481" w:rsidP="00194481">
      <w:pPr>
        <w:jc w:val="center"/>
        <w:rPr>
          <w:b/>
        </w:rPr>
      </w:pPr>
      <w:r w:rsidRPr="00194481">
        <w:rPr>
          <w:b/>
        </w:rPr>
        <w:t>Нахождение максимального и минимального значений</w:t>
      </w:r>
      <w:r w:rsidR="00DF2E65" w:rsidRPr="00DF2E65">
        <w:rPr>
          <w:b/>
        </w:rPr>
        <w:t>»</w:t>
      </w:r>
    </w:p>
    <w:p w:rsidR="00672D6A" w:rsidRDefault="00743FB4" w:rsidP="00743FB4">
      <w:pPr>
        <w:pStyle w:val="1"/>
        <w:rPr>
          <w:noProof/>
        </w:rPr>
      </w:pPr>
      <w:bookmarkStart w:id="1" w:name="_Toc51925514"/>
      <w:bookmarkStart w:id="2" w:name="_Toc52496440"/>
      <w:bookmarkStart w:id="3" w:name="_Toc53764740"/>
      <w:bookmarkStart w:id="4" w:name="_Toc54214210"/>
      <w:bookmarkStart w:id="5" w:name="_Toc54255425"/>
      <w:r>
        <w:lastRenderedPageBreak/>
        <w:t>СОДЕРЖАНИЕ</w:t>
      </w:r>
      <w:bookmarkEnd w:id="1"/>
      <w:bookmarkEnd w:id="2"/>
      <w:bookmarkEnd w:id="3"/>
      <w:bookmarkEnd w:id="4"/>
      <w:bookmarkEnd w:id="5"/>
      <w:r w:rsidR="00AF7B45">
        <w:fldChar w:fldCharType="begin"/>
      </w:r>
      <w:r w:rsidR="00AF7B45">
        <w:instrText xml:space="preserve"> TOC \o "1-3" \u </w:instrText>
      </w:r>
      <w:r w:rsidR="00AF7B45">
        <w:fldChar w:fldCharType="separate"/>
      </w:r>
    </w:p>
    <w:p w:rsidR="00672D6A" w:rsidRDefault="00672D6A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1 Задание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_Toc54255426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672D6A" w:rsidRDefault="00672D6A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2 Основная часть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_Toc54255427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72D6A" w:rsidRDefault="00672D6A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2.1 Блок-схемы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_Toc54255428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72D6A" w:rsidRDefault="00672D6A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2.2 Исходный код программы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_Toc54255429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72D6A" w:rsidRDefault="00672D6A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2.2.1 Библиотека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_Toc54255430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72D6A" w:rsidRDefault="00672D6A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2.2.2 Основная программа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_Toc54255431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72D6A" w:rsidRDefault="00672D6A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3 Заключение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_Toc54255432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5474E" w:rsidRDefault="00AF7B45" w:rsidP="008C3490">
      <w:pPr>
        <w:pStyle w:val="1"/>
      </w:pPr>
      <w:r>
        <w:lastRenderedPageBreak/>
        <w:fldChar w:fldCharType="end"/>
      </w:r>
      <w:bookmarkStart w:id="6" w:name="_Toc54255426"/>
      <w:r w:rsidR="00B07B87">
        <w:t xml:space="preserve">1 </w:t>
      </w:r>
      <w:r w:rsidR="00DD0E32">
        <w:t>Задание</w:t>
      </w:r>
      <w:bookmarkEnd w:id="6"/>
    </w:p>
    <w:p w:rsidR="00DD0E32" w:rsidRDefault="00DD0E32" w:rsidP="006468F6">
      <w:r w:rsidRPr="00DD0E32">
        <w:t>Разработать проект, который будет осуществлять расчет системы арифмет</w:t>
      </w:r>
      <w:r>
        <w:t>ических выражений, представленных формулой</w:t>
      </w:r>
      <w:r w:rsidRPr="00DD0E32">
        <w:t>:</w:t>
      </w:r>
    </w:p>
    <w:p w:rsidR="00DD0E32" w:rsidRPr="00DD0E32" w:rsidRDefault="00DD0E32" w:rsidP="006468F6"/>
    <w:p w:rsidR="006468F6" w:rsidRPr="00586669" w:rsidRDefault="00194481" w:rsidP="00586669">
      <m:oMathPara>
        <m:oMathParaPr>
          <m:jc m:val="center"/>
        </m:oMathParaPr>
        <m:oMath>
          <m:r>
            <w:rPr>
              <w:rFonts w:ascii="Cambria Math" w:hAnsi="Cambria Math"/>
            </w:rPr>
            <m:t>z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+ 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ra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,  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&gt;0 и </m:t>
                  </m:r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&gt;2</m:t>
                  </m:r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min</m:t>
                      </m:r>
                    </m:fName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, 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xy</m:t>
                              </m:r>
                            </m:e>
                          </m:func>
                        </m:e>
                      </m:d>
                    </m:e>
                  </m:fun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,  </m:t>
                  </m:r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&lt;0 и </m:t>
                  </m:r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≤2</m:t>
                  </m:r>
                  <m:ctrlPr>
                    <w:rPr>
                      <w:rFonts w:ascii="Cambria Math" w:eastAsia="Cambria Math" w:hAnsi="Cambria Math" w:cs="Cambria Math"/>
                      <w:lang w:val="en-US"/>
                    </w:rPr>
                  </m:ctrlPr>
                </m:e>
                <m:e>
                  <m:func>
                    <m:funcPr>
                      <m:ctrlPr>
                        <w:rPr>
                          <w:rFonts w:ascii="Cambria Math" w:eastAsia="Cambria Math" w:hAnsi="Cambria Math" w:cs="Cambria Math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lang w:val="en-US"/>
                        </w:rPr>
                        <m:t>max</m:t>
                      </m:r>
                    </m:fName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="Cambria Math" w:hAnsi="Cambria Math" w:cs="Cambria Math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lang w:val="en-US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="Cambria Math" w:hAnsi="Cambria Math" w:cs="Cambria Math"/>
                                  <w:lang w:val="en-US"/>
                                </w:rPr>
                                <m:t>x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</w:rPr>
                            <m:t xml:space="preserve">, </m:t>
                          </m:r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</w:rPr>
                            <m:t>+</m:t>
                          </m:r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ay</m:t>
                          </m:r>
                        </m:e>
                      </m:d>
                    </m:e>
                  </m:func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,  в противном случае</m:t>
                  </m:r>
                </m:e>
              </m:eqArr>
            </m:e>
          </m:d>
        </m:oMath>
      </m:oMathPara>
    </w:p>
    <w:p w:rsidR="00DD0E32" w:rsidRDefault="00DD0E32" w:rsidP="00DD0E32"/>
    <w:p w:rsidR="00DD0E32" w:rsidRPr="00F6223E" w:rsidRDefault="00DD0E32" w:rsidP="00DD0E32">
      <w:r>
        <w:t>Чтобы решить поставленную задачу, необходимо:</w:t>
      </w:r>
    </w:p>
    <w:p w:rsidR="00DD0E32" w:rsidRDefault="00DD0E32" w:rsidP="006C3BC5">
      <w:pPr>
        <w:pStyle w:val="a4"/>
        <w:numPr>
          <w:ilvl w:val="0"/>
          <w:numId w:val="6"/>
        </w:numPr>
        <w:ind w:left="993" w:hanging="284"/>
      </w:pPr>
      <w:r>
        <w:t>Дополнить</w:t>
      </w:r>
      <w:r w:rsidRPr="003E4C3E">
        <w:t xml:space="preserve"> </w:t>
      </w:r>
      <w:r>
        <w:rPr>
          <w:lang w:val="en-US"/>
        </w:rPr>
        <w:t>DLL</w:t>
      </w:r>
      <w:r w:rsidRPr="003E4C3E">
        <w:t>-</w:t>
      </w:r>
      <w:r>
        <w:t>библиотеку</w:t>
      </w:r>
      <w:r w:rsidRPr="003E4C3E">
        <w:t xml:space="preserve"> </w:t>
      </w:r>
      <w:r>
        <w:t>функцией</w:t>
      </w:r>
      <w:r w:rsidRPr="003E4C3E">
        <w:t xml:space="preserve"> </w:t>
      </w:r>
      <w:r w:rsidR="007B6E77">
        <w:rPr>
          <w:rStyle w:val="ae"/>
          <w:lang w:val="en-US"/>
        </w:rPr>
        <w:t>solve</w:t>
      </w:r>
      <w:r w:rsidRPr="003E4C3E">
        <w:rPr>
          <w:rStyle w:val="ae"/>
        </w:rPr>
        <w:t>(</w:t>
      </w:r>
      <w:r w:rsidRPr="0029647C">
        <w:rPr>
          <w:rStyle w:val="ae"/>
          <w:lang w:val="en-US"/>
        </w:rPr>
        <w:t>double</w:t>
      </w:r>
      <w:r w:rsidRPr="003E4C3E">
        <w:rPr>
          <w:rStyle w:val="ae"/>
        </w:rPr>
        <w:t xml:space="preserve"> </w:t>
      </w:r>
      <w:r w:rsidRPr="0029647C">
        <w:rPr>
          <w:rStyle w:val="ae"/>
          <w:lang w:val="en-US"/>
        </w:rPr>
        <w:t>x</w:t>
      </w:r>
      <w:r w:rsidRPr="003E4C3E">
        <w:rPr>
          <w:rStyle w:val="ae"/>
        </w:rPr>
        <w:t xml:space="preserve">, </w:t>
      </w:r>
      <w:r w:rsidRPr="0029647C">
        <w:rPr>
          <w:rStyle w:val="ae"/>
          <w:lang w:val="en-US"/>
        </w:rPr>
        <w:t>double</w:t>
      </w:r>
      <w:r w:rsidRPr="003E4C3E">
        <w:rPr>
          <w:rStyle w:val="ae"/>
        </w:rPr>
        <w:t xml:space="preserve"> </w:t>
      </w:r>
      <w:r w:rsidRPr="0029647C">
        <w:rPr>
          <w:rStyle w:val="ae"/>
          <w:lang w:val="en-US"/>
        </w:rPr>
        <w:t>y</w:t>
      </w:r>
      <w:r w:rsidRPr="003E4C3E">
        <w:rPr>
          <w:rStyle w:val="ae"/>
        </w:rPr>
        <w:t xml:space="preserve">, </w:t>
      </w:r>
      <w:r w:rsidRPr="0029647C">
        <w:rPr>
          <w:rStyle w:val="ae"/>
          <w:lang w:val="en-US"/>
        </w:rPr>
        <w:t>double</w:t>
      </w:r>
      <w:r w:rsidRPr="003E4C3E">
        <w:rPr>
          <w:rStyle w:val="ae"/>
        </w:rPr>
        <w:t xml:space="preserve"> </w:t>
      </w:r>
      <w:r w:rsidR="0029647C" w:rsidRPr="0029647C">
        <w:rPr>
          <w:rStyle w:val="ae"/>
          <w:lang w:val="en-US"/>
        </w:rPr>
        <w:t>a</w:t>
      </w:r>
      <w:r w:rsidRPr="003E4C3E">
        <w:rPr>
          <w:rStyle w:val="ae"/>
        </w:rPr>
        <w:t xml:space="preserve">, </w:t>
      </w:r>
      <w:r w:rsidRPr="0029647C">
        <w:rPr>
          <w:rStyle w:val="ae"/>
          <w:lang w:val="en-US"/>
        </w:rPr>
        <w:t>double</w:t>
      </w:r>
      <w:r w:rsidRPr="003E4C3E">
        <w:rPr>
          <w:rStyle w:val="ae"/>
        </w:rPr>
        <w:t xml:space="preserve"> &amp;</w:t>
      </w:r>
      <w:r w:rsidR="00586669">
        <w:rPr>
          <w:rStyle w:val="ae"/>
          <w:lang w:val="en-US"/>
        </w:rPr>
        <w:t>z</w:t>
      </w:r>
      <w:r w:rsidRPr="003E4C3E">
        <w:rPr>
          <w:rStyle w:val="ae"/>
        </w:rPr>
        <w:t xml:space="preserve">, </w:t>
      </w:r>
      <w:r w:rsidRPr="0029647C">
        <w:rPr>
          <w:rStyle w:val="ae"/>
          <w:lang w:val="en-US"/>
        </w:rPr>
        <w:t>double</w:t>
      </w:r>
      <w:r w:rsidR="0029647C" w:rsidRPr="003E4C3E">
        <w:rPr>
          <w:rStyle w:val="ae"/>
        </w:rPr>
        <w:t xml:space="preserve"> &amp;</w:t>
      </w:r>
      <w:r w:rsidR="0029647C" w:rsidRPr="0029647C">
        <w:rPr>
          <w:rStyle w:val="ae"/>
          <w:lang w:val="en-US"/>
        </w:rPr>
        <w:t>branch</w:t>
      </w:r>
      <w:r w:rsidR="0029647C" w:rsidRPr="003E4C3E">
        <w:rPr>
          <w:rStyle w:val="ae"/>
        </w:rPr>
        <w:t>)</w:t>
      </w:r>
      <w:r w:rsidR="0029647C" w:rsidRPr="003E4C3E">
        <w:t xml:space="preserve">, </w:t>
      </w:r>
      <w:r w:rsidR="003E4C3E">
        <w:t>предназначенной</w:t>
      </w:r>
      <w:r w:rsidR="003E4C3E" w:rsidRPr="003E4C3E">
        <w:t xml:space="preserve"> </w:t>
      </w:r>
      <w:r w:rsidR="003E4C3E">
        <w:t>для</w:t>
      </w:r>
      <w:r w:rsidR="003E4C3E" w:rsidRPr="003E4C3E">
        <w:t xml:space="preserve"> </w:t>
      </w:r>
      <w:r w:rsidR="003E4C3E">
        <w:t>расчёта</w:t>
      </w:r>
      <w:r w:rsidR="003E4C3E" w:rsidRPr="003E4C3E">
        <w:t xml:space="preserve"> </w:t>
      </w:r>
      <w:r w:rsidR="003E4C3E">
        <w:t>системы арифметических выражений и возврата результирующего выражения через ссылочные параметры.</w:t>
      </w:r>
    </w:p>
    <w:p w:rsidR="00DD0E32" w:rsidRDefault="00DD0E32" w:rsidP="00DD0E32">
      <w:pPr>
        <w:pStyle w:val="a4"/>
        <w:numPr>
          <w:ilvl w:val="0"/>
          <w:numId w:val="6"/>
        </w:numPr>
        <w:ind w:left="993" w:hanging="284"/>
      </w:pPr>
      <w:r>
        <w:t xml:space="preserve">Разработать событийную функцию </w:t>
      </w:r>
      <w:proofErr w:type="spellStart"/>
      <w:r w:rsidRPr="00201A72">
        <w:rPr>
          <w:rStyle w:val="ae"/>
        </w:rPr>
        <w:t>button_calc_click</w:t>
      </w:r>
      <w:proofErr w:type="spellEnd"/>
      <w:r w:rsidRPr="00201A72">
        <w:rPr>
          <w:rStyle w:val="ae"/>
        </w:rPr>
        <w:t>(..)</w:t>
      </w:r>
      <w:r w:rsidRPr="00201A72">
        <w:t xml:space="preserve">, </w:t>
      </w:r>
      <w:r>
        <w:t xml:space="preserve">обрабатывающую нажатие кнопки </w:t>
      </w:r>
      <w:r w:rsidR="006C3BC5">
        <w:t>«РАСЧЁТ», которая вызывает вышеперечисленную функцию</w:t>
      </w:r>
      <w:r w:rsidR="00CC547F">
        <w:t xml:space="preserve"> и получает результат вычисления системы через ссылочные параметры.</w:t>
      </w:r>
    </w:p>
    <w:p w:rsidR="006C3BC5" w:rsidRDefault="006C3BC5" w:rsidP="00DD0E32">
      <w:pPr>
        <w:pStyle w:val="a4"/>
        <w:numPr>
          <w:ilvl w:val="0"/>
          <w:numId w:val="6"/>
        </w:numPr>
        <w:ind w:left="993" w:hanging="284"/>
      </w:pPr>
      <w:r>
        <w:t>Осуществить ввод данных</w:t>
      </w:r>
      <w:r w:rsidR="00CC547F">
        <w:t>.</w:t>
      </w:r>
    </w:p>
    <w:p w:rsidR="00CC547F" w:rsidRDefault="00CC547F" w:rsidP="00DD0E32">
      <w:pPr>
        <w:pStyle w:val="a4"/>
        <w:numPr>
          <w:ilvl w:val="0"/>
          <w:numId w:val="6"/>
        </w:numPr>
        <w:ind w:left="993" w:hanging="284"/>
      </w:pPr>
      <w:r>
        <w:t>Вызвать событийную функцию путём нажатия на кнопку расчёта.</w:t>
      </w:r>
    </w:p>
    <w:p w:rsidR="00DD0E32" w:rsidRDefault="00CC547F" w:rsidP="00DD0E32">
      <w:pPr>
        <w:pStyle w:val="a4"/>
        <w:numPr>
          <w:ilvl w:val="0"/>
          <w:numId w:val="6"/>
        </w:numPr>
        <w:ind w:left="993" w:hanging="284"/>
      </w:pPr>
      <w:r>
        <w:t>Осуществить вывод данных.</w:t>
      </w:r>
    </w:p>
    <w:p w:rsidR="00CC547F" w:rsidRPr="00DD0E32" w:rsidRDefault="00CC547F" w:rsidP="00DD0E32">
      <w:pPr>
        <w:pStyle w:val="a4"/>
        <w:numPr>
          <w:ilvl w:val="0"/>
          <w:numId w:val="6"/>
        </w:numPr>
        <w:ind w:left="993" w:hanging="284"/>
      </w:pPr>
      <w:r>
        <w:t>Разработать таблицу доказательства правильности результатов.</w:t>
      </w:r>
    </w:p>
    <w:p w:rsidR="00753BEE" w:rsidRDefault="00753BEE">
      <w:pPr>
        <w:jc w:val="left"/>
        <w:rPr>
          <w:rFonts w:eastAsiaTheme="majorEastAsia" w:cstheme="majorBidi"/>
          <w:b/>
          <w:bCs/>
          <w:color w:val="000000" w:themeColor="text1"/>
          <w:szCs w:val="28"/>
        </w:rPr>
      </w:pPr>
      <w:r>
        <w:br w:type="page"/>
      </w:r>
    </w:p>
    <w:p w:rsidR="009B6816" w:rsidRPr="00753BEE" w:rsidRDefault="00B07B87" w:rsidP="00753BEE">
      <w:pPr>
        <w:pStyle w:val="1"/>
        <w:pageBreakBefore w:val="0"/>
      </w:pPr>
      <w:bookmarkStart w:id="7" w:name="_Toc54255427"/>
      <w:r>
        <w:lastRenderedPageBreak/>
        <w:t>2</w:t>
      </w:r>
      <w:r w:rsidR="00703C54">
        <w:t xml:space="preserve"> </w:t>
      </w:r>
      <w:r w:rsidR="00C147F1">
        <w:t>Основная часть</w:t>
      </w:r>
      <w:bookmarkEnd w:id="7"/>
    </w:p>
    <w:p w:rsidR="00201A72" w:rsidRDefault="00753BEE" w:rsidP="009B6816">
      <w:pPr>
        <w:pStyle w:val="2"/>
        <w:tabs>
          <w:tab w:val="left" w:pos="2450"/>
        </w:tabs>
      </w:pPr>
      <w:bookmarkStart w:id="8" w:name="_Toc54255428"/>
      <w:r>
        <w:t>2.1</w:t>
      </w:r>
      <w:r w:rsidR="00201A72">
        <w:t xml:space="preserve"> Блок-схем</w:t>
      </w:r>
      <w:r w:rsidR="00D82684">
        <w:t>ы</w:t>
      </w:r>
      <w:bookmarkEnd w:id="8"/>
    </w:p>
    <w:p w:rsidR="009B6816" w:rsidRPr="009B6816" w:rsidRDefault="009B6816" w:rsidP="009B6816"/>
    <w:p w:rsidR="00201A72" w:rsidRDefault="001F5544" w:rsidP="009B6816">
      <w:pPr>
        <w:ind w:firstLine="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8.7pt;height:338.1pt">
            <v:imagedata r:id="rId9" o:title="solve"/>
          </v:shape>
        </w:pict>
      </w:r>
    </w:p>
    <w:p w:rsidR="009B6816" w:rsidRDefault="009B6816" w:rsidP="009B6816">
      <w:pPr>
        <w:pStyle w:val="ab"/>
      </w:pPr>
      <w:r w:rsidRPr="00753BEE">
        <w:t>Рисунок</w:t>
      </w:r>
      <w:r w:rsidRPr="00DB2E3C">
        <w:t xml:space="preserve"> 1 — </w:t>
      </w:r>
      <w:r w:rsidR="00960BFF">
        <w:t>Функция</w:t>
      </w:r>
      <w:r w:rsidRPr="00DB2E3C">
        <w:t xml:space="preserve"> </w:t>
      </w:r>
      <w:r w:rsidR="00DB2E3C">
        <w:rPr>
          <w:rStyle w:val="ae"/>
          <w:lang w:val="en-US"/>
        </w:rPr>
        <w:t>solve</w:t>
      </w:r>
      <w:r w:rsidRPr="00DB2E3C">
        <w:rPr>
          <w:rStyle w:val="ae"/>
        </w:rPr>
        <w:t>()</w:t>
      </w:r>
    </w:p>
    <w:p w:rsidR="002A5DA9" w:rsidRDefault="001F5544" w:rsidP="00273D68">
      <w:pPr>
        <w:ind w:firstLine="0"/>
        <w:jc w:val="center"/>
      </w:pPr>
      <w:r>
        <w:lastRenderedPageBreak/>
        <w:pict>
          <v:shape id="_x0000_i1026" type="#_x0000_t75" style="width:439.5pt;height:278pt">
            <v:imagedata r:id="rId10" o:title="main"/>
          </v:shape>
        </w:pict>
      </w:r>
    </w:p>
    <w:p w:rsidR="002A5DA9" w:rsidRPr="002A5DA9" w:rsidRDefault="002A5DA9" w:rsidP="002A5DA9">
      <w:pPr>
        <w:pStyle w:val="ab"/>
        <w:rPr>
          <w:lang w:val="en-US"/>
        </w:rPr>
      </w:pPr>
      <w:r w:rsidRPr="00753BEE">
        <w:t>Рисунок</w:t>
      </w:r>
      <w:r w:rsidRPr="002A5DA9">
        <w:rPr>
          <w:lang w:val="en-US"/>
        </w:rPr>
        <w:t xml:space="preserve"> 2 — </w:t>
      </w:r>
      <w:r>
        <w:t>Функция</w:t>
      </w:r>
      <w:r w:rsidRPr="002A5DA9">
        <w:rPr>
          <w:lang w:val="en-US"/>
        </w:rPr>
        <w:t xml:space="preserve"> </w:t>
      </w:r>
      <w:proofErr w:type="spellStart"/>
      <w:r>
        <w:rPr>
          <w:rStyle w:val="ae"/>
          <w:lang w:val="en-US"/>
        </w:rPr>
        <w:t>button_</w:t>
      </w:r>
      <w:r w:rsidR="00A9381F">
        <w:rPr>
          <w:rStyle w:val="ae"/>
          <w:lang w:val="en-US"/>
        </w:rPr>
        <w:t>calc_click</w:t>
      </w:r>
      <w:proofErr w:type="spellEnd"/>
      <w:r>
        <w:rPr>
          <w:rStyle w:val="ae"/>
          <w:lang w:val="en-US"/>
        </w:rPr>
        <w:t>()</w:t>
      </w:r>
    </w:p>
    <w:p w:rsidR="00B25694" w:rsidRDefault="00B07B87" w:rsidP="00B25694">
      <w:pPr>
        <w:pStyle w:val="2"/>
      </w:pPr>
      <w:bookmarkStart w:id="9" w:name="_Toc54255429"/>
      <w:r>
        <w:t>2</w:t>
      </w:r>
      <w:r w:rsidR="004D1EEA">
        <w:t>.2</w:t>
      </w:r>
      <w:r w:rsidR="00703C54">
        <w:t xml:space="preserve"> </w:t>
      </w:r>
      <w:r w:rsidR="00B25694">
        <w:t>Исходный код программ</w:t>
      </w:r>
      <w:r w:rsidR="00932DE4">
        <w:t>ы</w:t>
      </w:r>
      <w:bookmarkEnd w:id="9"/>
    </w:p>
    <w:p w:rsidR="00302F54" w:rsidRDefault="00302F54" w:rsidP="00302F54">
      <w:pPr>
        <w:pStyle w:val="3"/>
      </w:pPr>
      <w:bookmarkStart w:id="10" w:name="_Toc54255430"/>
      <w:r>
        <w:t>2.2.1 Библиотека</w:t>
      </w:r>
      <w:bookmarkEnd w:id="10"/>
    </w:p>
    <w:bookmarkStart w:id="11" w:name="_MON_1664823961"/>
    <w:bookmarkEnd w:id="11"/>
    <w:p w:rsidR="00302F54" w:rsidRPr="00302F54" w:rsidRDefault="00E601E8" w:rsidP="00302F54">
      <w:pPr>
        <w:rPr>
          <w:lang w:val="en-US"/>
        </w:rPr>
      </w:pPr>
      <w:r>
        <w:rPr>
          <w:lang w:val="en-US"/>
        </w:rPr>
        <w:object w:dxaOrig="9355" w:dyaOrig="4783">
          <v:shape id="_x0000_i1027" type="#_x0000_t75" style="width:467.7pt;height:239.15pt" o:ole="" o:borderleftcolor="this">
            <v:imagedata r:id="rId11" o:title=""/>
            <w10:borderleft type="single" width="12"/>
          </v:shape>
          <o:OLEObject Type="Embed" ProgID="Word.OpenDocumentText.12" ShapeID="_x0000_i1027" DrawAspect="Content" ObjectID="_1694177757" r:id="rId12"/>
        </w:object>
      </w:r>
    </w:p>
    <w:p w:rsidR="00932DE4" w:rsidRPr="00932DE4" w:rsidRDefault="00302F54" w:rsidP="00932DE4">
      <w:pPr>
        <w:pStyle w:val="3"/>
      </w:pPr>
      <w:bookmarkStart w:id="12" w:name="_Toc54255431"/>
      <w:r>
        <w:lastRenderedPageBreak/>
        <w:t>2.2.2</w:t>
      </w:r>
      <w:r w:rsidR="00932DE4">
        <w:t xml:space="preserve"> Основная программа</w:t>
      </w:r>
      <w:bookmarkEnd w:id="12"/>
    </w:p>
    <w:bookmarkStart w:id="13" w:name="_MON_1664814134"/>
    <w:bookmarkEnd w:id="13"/>
    <w:p w:rsidR="00302F54" w:rsidRDefault="00932DE4" w:rsidP="00302F54">
      <w:r>
        <w:object w:dxaOrig="9354" w:dyaOrig="3115">
          <v:shape id="_x0000_i1028" type="#_x0000_t75" style="width:467.7pt;height:154pt" o:ole="" o:borderleftcolor="black">
            <v:imagedata r:id="rId13" o:title=""/>
            <w10:borderleft type="single" width="12"/>
          </v:shape>
          <o:OLEObject Type="Embed" ProgID="Word.OpenDocumentText.12" ShapeID="_x0000_i1028" DrawAspect="Content" ObjectID="_1694177758" r:id="rId14"/>
        </w:object>
      </w:r>
    </w:p>
    <w:p w:rsidR="001A0A5A" w:rsidRDefault="00074427" w:rsidP="00240213">
      <w:pPr>
        <w:pStyle w:val="1"/>
        <w:pageBreakBefore w:val="0"/>
      </w:pPr>
      <w:bookmarkStart w:id="14" w:name="_Toc54255432"/>
      <w:r>
        <w:t>3 Заключение</w:t>
      </w:r>
      <w:bookmarkEnd w:id="14"/>
    </w:p>
    <w:p w:rsidR="009B6816" w:rsidRDefault="00002869" w:rsidP="00002869">
      <w:r>
        <w:t xml:space="preserve">Техническое задание были успешно реализовано на языке программирования </w:t>
      </w:r>
      <w:r>
        <w:rPr>
          <w:lang w:val="en-US"/>
        </w:rPr>
        <w:t>Visual</w:t>
      </w:r>
      <w:r w:rsidRPr="00074427">
        <w:t xml:space="preserve"> </w:t>
      </w:r>
      <w:r>
        <w:rPr>
          <w:lang w:val="en-US"/>
        </w:rPr>
        <w:t>C</w:t>
      </w:r>
      <w:r w:rsidRPr="00074427">
        <w:t>++</w:t>
      </w:r>
      <w:r>
        <w:t>. Программа работает корректно, полученные результаты верны.</w:t>
      </w:r>
      <w:r w:rsidR="0053387D">
        <w:t xml:space="preserve"> Доказательство правильности результатов приведено в таблице 1. </w:t>
      </w:r>
    </w:p>
    <w:p w:rsidR="00D06FEB" w:rsidRDefault="00D06FEB" w:rsidP="00002869">
      <w:pPr>
        <w:rPr>
          <w:lang w:val="en-US"/>
        </w:rPr>
      </w:pPr>
      <w:r>
        <w:t>Таблица 1 – Доказательство правильности результатов</w:t>
      </w:r>
    </w:p>
    <w:tbl>
      <w:tblPr>
        <w:tblStyle w:val="af0"/>
        <w:tblW w:w="5000" w:type="pct"/>
        <w:tblLook w:val="04A0" w:firstRow="1" w:lastRow="0" w:firstColumn="1" w:lastColumn="0" w:noHBand="0" w:noVBand="1"/>
      </w:tblPr>
      <w:tblGrid>
        <w:gridCol w:w="1963"/>
        <w:gridCol w:w="1962"/>
        <w:gridCol w:w="1927"/>
        <w:gridCol w:w="1860"/>
        <w:gridCol w:w="1858"/>
      </w:tblGrid>
      <w:tr w:rsidR="0093113D" w:rsidTr="0093113D">
        <w:trPr>
          <w:trHeight w:val="322"/>
        </w:trPr>
        <w:tc>
          <w:tcPr>
            <w:tcW w:w="3056" w:type="pct"/>
            <w:gridSpan w:val="3"/>
            <w:vAlign w:val="center"/>
          </w:tcPr>
          <w:p w:rsidR="0093113D" w:rsidRPr="00BD293A" w:rsidRDefault="0093113D" w:rsidP="0093113D">
            <w:pPr>
              <w:ind w:firstLine="0"/>
              <w:jc w:val="center"/>
              <w:rPr>
                <w:lang w:val="en-US"/>
              </w:rPr>
            </w:pPr>
            <w:r>
              <w:t>Исходные данные</w:t>
            </w:r>
          </w:p>
        </w:tc>
        <w:tc>
          <w:tcPr>
            <w:tcW w:w="972" w:type="pct"/>
            <w:vMerge w:val="restart"/>
            <w:vAlign w:val="center"/>
          </w:tcPr>
          <w:p w:rsidR="0093113D" w:rsidRPr="00BD293A" w:rsidRDefault="0093113D" w:rsidP="0093113D">
            <w:pPr>
              <w:ind w:firstLine="0"/>
              <w:jc w:val="center"/>
            </w:pPr>
            <w:r>
              <w:t>Результат</w:t>
            </w:r>
          </w:p>
        </w:tc>
        <w:tc>
          <w:tcPr>
            <w:tcW w:w="972" w:type="pct"/>
            <w:vMerge w:val="restart"/>
            <w:vAlign w:val="center"/>
          </w:tcPr>
          <w:p w:rsidR="0093113D" w:rsidRPr="00BD293A" w:rsidRDefault="0093113D" w:rsidP="0093113D">
            <w:pPr>
              <w:ind w:firstLine="0"/>
              <w:jc w:val="center"/>
            </w:pPr>
            <w:r>
              <w:t>Номер ветви</w:t>
            </w:r>
          </w:p>
        </w:tc>
      </w:tr>
      <w:tr w:rsidR="0093113D" w:rsidTr="0093113D">
        <w:trPr>
          <w:trHeight w:val="322"/>
        </w:trPr>
        <w:tc>
          <w:tcPr>
            <w:tcW w:w="1025" w:type="pct"/>
            <w:vAlign w:val="center"/>
          </w:tcPr>
          <w:p w:rsidR="0093113D" w:rsidRPr="0093113D" w:rsidRDefault="0093113D" w:rsidP="0093113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25" w:type="pct"/>
            <w:vAlign w:val="center"/>
          </w:tcPr>
          <w:p w:rsidR="0093113D" w:rsidRDefault="0093113D" w:rsidP="0093113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007" w:type="pct"/>
            <w:vAlign w:val="center"/>
          </w:tcPr>
          <w:p w:rsidR="0093113D" w:rsidRDefault="0093113D" w:rsidP="0093113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972" w:type="pct"/>
            <w:vMerge/>
            <w:vAlign w:val="center"/>
          </w:tcPr>
          <w:p w:rsidR="0093113D" w:rsidRDefault="0093113D" w:rsidP="0093113D">
            <w:pPr>
              <w:ind w:firstLine="0"/>
              <w:jc w:val="center"/>
            </w:pPr>
          </w:p>
        </w:tc>
        <w:tc>
          <w:tcPr>
            <w:tcW w:w="972" w:type="pct"/>
            <w:vMerge/>
            <w:vAlign w:val="center"/>
          </w:tcPr>
          <w:p w:rsidR="0093113D" w:rsidRDefault="0093113D" w:rsidP="0093113D">
            <w:pPr>
              <w:ind w:firstLine="0"/>
              <w:jc w:val="center"/>
            </w:pPr>
          </w:p>
        </w:tc>
      </w:tr>
      <w:tr w:rsidR="00BD293A" w:rsidTr="0093113D">
        <w:trPr>
          <w:trHeight w:val="322"/>
        </w:trPr>
        <w:tc>
          <w:tcPr>
            <w:tcW w:w="1025" w:type="pct"/>
            <w:vAlign w:val="center"/>
          </w:tcPr>
          <w:p w:rsidR="00BD293A" w:rsidRDefault="00BD293A" w:rsidP="0093113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123</w:t>
            </w:r>
          </w:p>
        </w:tc>
        <w:tc>
          <w:tcPr>
            <w:tcW w:w="1025" w:type="pct"/>
            <w:vAlign w:val="center"/>
          </w:tcPr>
          <w:p w:rsidR="00BD293A" w:rsidRDefault="00BD293A" w:rsidP="0093113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123</w:t>
            </w:r>
          </w:p>
        </w:tc>
        <w:tc>
          <w:tcPr>
            <w:tcW w:w="1007" w:type="pct"/>
            <w:vAlign w:val="center"/>
          </w:tcPr>
          <w:p w:rsidR="00BD293A" w:rsidRDefault="00BD293A" w:rsidP="0093113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  <w:tc>
          <w:tcPr>
            <w:tcW w:w="972" w:type="pct"/>
            <w:vAlign w:val="center"/>
          </w:tcPr>
          <w:p w:rsidR="00BD293A" w:rsidRPr="00EA0422" w:rsidRDefault="00EA0422" w:rsidP="0093113D">
            <w:pPr>
              <w:ind w:firstLine="0"/>
              <w:jc w:val="center"/>
            </w:pPr>
            <w:r>
              <w:t>134</w:t>
            </w:r>
            <w:r>
              <w:rPr>
                <w:lang w:val="en-US"/>
              </w:rPr>
              <w:t>,</w:t>
            </w:r>
            <w:r>
              <w:t>09</w:t>
            </w:r>
          </w:p>
        </w:tc>
        <w:tc>
          <w:tcPr>
            <w:tcW w:w="972" w:type="pct"/>
            <w:vAlign w:val="center"/>
          </w:tcPr>
          <w:p w:rsidR="00BD293A" w:rsidRPr="00EA0422" w:rsidRDefault="00EA0422" w:rsidP="0093113D">
            <w:pPr>
              <w:ind w:firstLine="0"/>
              <w:jc w:val="center"/>
            </w:pPr>
            <w:r>
              <w:t>1</w:t>
            </w:r>
          </w:p>
        </w:tc>
      </w:tr>
      <w:tr w:rsidR="00BD293A" w:rsidTr="0093113D">
        <w:trPr>
          <w:trHeight w:val="322"/>
        </w:trPr>
        <w:tc>
          <w:tcPr>
            <w:tcW w:w="1025" w:type="pct"/>
            <w:vAlign w:val="center"/>
          </w:tcPr>
          <w:p w:rsidR="00BD293A" w:rsidRDefault="00BD293A" w:rsidP="0093113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123</w:t>
            </w:r>
          </w:p>
        </w:tc>
        <w:tc>
          <w:tcPr>
            <w:tcW w:w="1025" w:type="pct"/>
            <w:vAlign w:val="center"/>
          </w:tcPr>
          <w:p w:rsidR="00BD293A" w:rsidRDefault="00EA0422" w:rsidP="0093113D">
            <w:pPr>
              <w:ind w:firstLine="0"/>
              <w:jc w:val="center"/>
              <w:rPr>
                <w:lang w:val="en-US"/>
              </w:rPr>
            </w:pPr>
            <w:r>
              <w:t>-</w:t>
            </w:r>
            <w:r w:rsidR="00BD293A">
              <w:rPr>
                <w:lang w:val="en-US"/>
              </w:rPr>
              <w:t>123</w:t>
            </w:r>
          </w:p>
        </w:tc>
        <w:tc>
          <w:tcPr>
            <w:tcW w:w="1007" w:type="pct"/>
            <w:vAlign w:val="center"/>
          </w:tcPr>
          <w:p w:rsidR="00BD293A" w:rsidRDefault="00BD293A" w:rsidP="0093113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  <w:tc>
          <w:tcPr>
            <w:tcW w:w="972" w:type="pct"/>
            <w:vAlign w:val="center"/>
          </w:tcPr>
          <w:p w:rsidR="00BD293A" w:rsidRPr="00EA0422" w:rsidRDefault="00EA0422" w:rsidP="0093113D">
            <w:pPr>
              <w:ind w:firstLine="0"/>
              <w:jc w:val="center"/>
            </w:pPr>
            <w:r>
              <w:t>2</w:t>
            </w:r>
            <w:r>
              <w:rPr>
                <w:lang w:val="en-US"/>
              </w:rPr>
              <w:t>,</w:t>
            </w:r>
            <w:r>
              <w:t>62</w:t>
            </w:r>
          </w:p>
        </w:tc>
        <w:tc>
          <w:tcPr>
            <w:tcW w:w="972" w:type="pct"/>
            <w:vAlign w:val="center"/>
          </w:tcPr>
          <w:p w:rsidR="00BD293A" w:rsidRPr="00EA0422" w:rsidRDefault="00EA0422" w:rsidP="0093113D">
            <w:pPr>
              <w:ind w:firstLine="0"/>
              <w:jc w:val="center"/>
            </w:pPr>
            <w:r>
              <w:t>3</w:t>
            </w:r>
          </w:p>
        </w:tc>
      </w:tr>
      <w:tr w:rsidR="00BD293A" w:rsidTr="0093113D">
        <w:trPr>
          <w:trHeight w:val="322"/>
        </w:trPr>
        <w:tc>
          <w:tcPr>
            <w:tcW w:w="1025" w:type="pct"/>
            <w:vAlign w:val="center"/>
          </w:tcPr>
          <w:p w:rsidR="00BD293A" w:rsidRPr="00EA0422" w:rsidRDefault="00EA0422" w:rsidP="0093113D">
            <w:pPr>
              <w:ind w:firstLine="0"/>
              <w:jc w:val="center"/>
            </w:pPr>
            <w:r>
              <w:t>-2</w:t>
            </w:r>
          </w:p>
        </w:tc>
        <w:tc>
          <w:tcPr>
            <w:tcW w:w="1025" w:type="pct"/>
            <w:vAlign w:val="center"/>
          </w:tcPr>
          <w:p w:rsidR="00BD293A" w:rsidRDefault="00EA0422" w:rsidP="0093113D">
            <w:pPr>
              <w:ind w:firstLine="0"/>
              <w:jc w:val="center"/>
              <w:rPr>
                <w:lang w:val="en-US"/>
              </w:rPr>
            </w:pPr>
            <w:r>
              <w:t>-</w:t>
            </w:r>
            <w:r w:rsidR="00BD293A">
              <w:rPr>
                <w:lang w:val="en-US"/>
              </w:rPr>
              <w:t>123</w:t>
            </w:r>
          </w:p>
        </w:tc>
        <w:tc>
          <w:tcPr>
            <w:tcW w:w="1007" w:type="pct"/>
            <w:vAlign w:val="center"/>
          </w:tcPr>
          <w:p w:rsidR="00BD293A" w:rsidRDefault="00BD293A" w:rsidP="0093113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  <w:tc>
          <w:tcPr>
            <w:tcW w:w="972" w:type="pct"/>
            <w:vAlign w:val="center"/>
          </w:tcPr>
          <w:p w:rsidR="00BD293A" w:rsidRPr="00EA0422" w:rsidRDefault="00EA0422" w:rsidP="0093113D">
            <w:pPr>
              <w:ind w:firstLine="0"/>
              <w:jc w:val="center"/>
            </w:pPr>
            <w:r>
              <w:t>-128</w:t>
            </w:r>
          </w:p>
        </w:tc>
        <w:tc>
          <w:tcPr>
            <w:tcW w:w="972" w:type="pct"/>
            <w:vAlign w:val="center"/>
          </w:tcPr>
          <w:p w:rsidR="00BD293A" w:rsidRPr="00EA0422" w:rsidRDefault="00EA0422" w:rsidP="0093113D">
            <w:pPr>
              <w:ind w:firstLine="0"/>
              <w:jc w:val="center"/>
            </w:pPr>
            <w:r>
              <w:t>2</w:t>
            </w:r>
          </w:p>
        </w:tc>
      </w:tr>
    </w:tbl>
    <w:p w:rsidR="00B65CC9" w:rsidRPr="00B16EED" w:rsidRDefault="00B65CC9" w:rsidP="00B16EED">
      <w:pPr>
        <w:ind w:firstLine="0"/>
        <w:jc w:val="left"/>
      </w:pPr>
    </w:p>
    <w:p w:rsidR="009B6816" w:rsidRDefault="009B6816" w:rsidP="009B6816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57A68B5" wp14:editId="7DC47BE5">
            <wp:extent cx="4348168" cy="3600000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8168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EAB" w:rsidRPr="00B16EED" w:rsidRDefault="00C304B6" w:rsidP="00B16EED">
      <w:pPr>
        <w:pStyle w:val="ab"/>
        <w:rPr>
          <w:lang w:val="en-US"/>
        </w:rPr>
      </w:pPr>
      <w:proofErr w:type="spellStart"/>
      <w:r>
        <w:rPr>
          <w:lang w:val="en-US"/>
        </w:rPr>
        <w:t>Рисунок</w:t>
      </w:r>
      <w:proofErr w:type="spellEnd"/>
      <w:r>
        <w:rPr>
          <w:lang w:val="en-US"/>
        </w:rPr>
        <w:t xml:space="preserve"> </w:t>
      </w:r>
      <w:r>
        <w:t>4</w:t>
      </w:r>
      <w:r w:rsidR="009B6816" w:rsidRPr="009B6816">
        <w:rPr>
          <w:lang w:val="en-US"/>
        </w:rPr>
        <w:t xml:space="preserve"> — </w:t>
      </w:r>
      <w:r w:rsidR="009B6816">
        <w:t>Результат работы программы №1</w:t>
      </w:r>
    </w:p>
    <w:p w:rsidR="009B6816" w:rsidRPr="00B16EED" w:rsidRDefault="009B6816" w:rsidP="00B71EAB">
      <w:pPr>
        <w:pStyle w:val="ab"/>
        <w:rPr>
          <w:sz w:val="28"/>
          <w:szCs w:val="28"/>
          <w:lang w:val="en-US"/>
        </w:rPr>
      </w:pPr>
    </w:p>
    <w:p w:rsidR="009B6816" w:rsidRDefault="009B6816" w:rsidP="009B6816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4515A9C2" wp14:editId="07F101C5">
            <wp:extent cx="4349999" cy="3600000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9999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EAB" w:rsidRPr="00B16EED" w:rsidRDefault="009B6816" w:rsidP="00B16EED">
      <w:pPr>
        <w:pStyle w:val="ab"/>
      </w:pPr>
      <w:proofErr w:type="spellStart"/>
      <w:r w:rsidRPr="009B6816">
        <w:rPr>
          <w:lang w:val="en-US"/>
        </w:rPr>
        <w:t>Рисунок</w:t>
      </w:r>
      <w:proofErr w:type="spellEnd"/>
      <w:r w:rsidRPr="009B6816">
        <w:rPr>
          <w:lang w:val="en-US"/>
        </w:rPr>
        <w:t xml:space="preserve"> </w:t>
      </w:r>
      <w:r w:rsidR="00C304B6">
        <w:t>5</w:t>
      </w:r>
      <w:r w:rsidRPr="009B6816">
        <w:rPr>
          <w:lang w:val="en-US"/>
        </w:rPr>
        <w:t xml:space="preserve"> — </w:t>
      </w:r>
      <w:r>
        <w:t>Результат работы программы №2</w:t>
      </w:r>
    </w:p>
    <w:p w:rsidR="009B6816" w:rsidRDefault="009B6816" w:rsidP="00B71EAB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8345B56" wp14:editId="5BA0A797">
            <wp:extent cx="4349999" cy="3600000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9999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427" w:rsidRPr="009B6816" w:rsidRDefault="009B6816" w:rsidP="009B6816">
      <w:pPr>
        <w:pStyle w:val="ab"/>
      </w:pPr>
      <w:proofErr w:type="spellStart"/>
      <w:r w:rsidRPr="009B6816">
        <w:rPr>
          <w:lang w:val="en-US"/>
        </w:rPr>
        <w:t>Рисунок</w:t>
      </w:r>
      <w:proofErr w:type="spellEnd"/>
      <w:r w:rsidRPr="009B6816">
        <w:rPr>
          <w:lang w:val="en-US"/>
        </w:rPr>
        <w:t xml:space="preserve"> </w:t>
      </w:r>
      <w:r w:rsidR="00C304B6">
        <w:t>6</w:t>
      </w:r>
      <w:r w:rsidRPr="009B6816">
        <w:rPr>
          <w:lang w:val="en-US"/>
        </w:rPr>
        <w:t xml:space="preserve"> — </w:t>
      </w:r>
      <w:r>
        <w:t>Результат работы программы №3</w:t>
      </w:r>
    </w:p>
    <w:sectPr w:rsidR="00074427" w:rsidRPr="009B6816" w:rsidSect="001734E4">
      <w:footerReference w:type="default" r:id="rId18"/>
      <w:pgSz w:w="11906" w:h="16838"/>
      <w:pgMar w:top="1134" w:right="851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0705" w:rsidRDefault="007D0705" w:rsidP="009D3D9D">
      <w:pPr>
        <w:spacing w:line="240" w:lineRule="auto"/>
      </w:pPr>
      <w:r>
        <w:separator/>
      </w:r>
    </w:p>
  </w:endnote>
  <w:endnote w:type="continuationSeparator" w:id="0">
    <w:p w:rsidR="007D0705" w:rsidRDefault="007D0705" w:rsidP="009D3D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15535376"/>
      <w:docPartObj>
        <w:docPartGallery w:val="Page Numbers (Bottom of Page)"/>
        <w:docPartUnique/>
      </w:docPartObj>
    </w:sdtPr>
    <w:sdtEndPr/>
    <w:sdtContent>
      <w:p w:rsidR="009D3D9D" w:rsidRDefault="009D3D9D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F5544">
          <w:rPr>
            <w:noProof/>
          </w:rPr>
          <w:t>8</w:t>
        </w:r>
        <w:r>
          <w:fldChar w:fldCharType="end"/>
        </w:r>
      </w:p>
    </w:sdtContent>
  </w:sdt>
  <w:p w:rsidR="009D3D9D" w:rsidRDefault="009D3D9D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0705" w:rsidRDefault="007D0705" w:rsidP="009D3D9D">
      <w:pPr>
        <w:spacing w:line="240" w:lineRule="auto"/>
      </w:pPr>
      <w:r>
        <w:separator/>
      </w:r>
    </w:p>
  </w:footnote>
  <w:footnote w:type="continuationSeparator" w:id="0">
    <w:p w:rsidR="007D0705" w:rsidRDefault="007D0705" w:rsidP="009D3D9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4482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14C49C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0840F24"/>
    <w:multiLevelType w:val="hybridMultilevel"/>
    <w:tmpl w:val="1408E5E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F">
      <w:start w:val="1"/>
      <w:numFmt w:val="decimal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37E04091"/>
    <w:multiLevelType w:val="hybridMultilevel"/>
    <w:tmpl w:val="9E9A1A8E"/>
    <w:lvl w:ilvl="0" w:tplc="1B18C276">
      <w:start w:val="1"/>
      <w:numFmt w:val="decimal"/>
      <w:lvlText w:val="%1."/>
      <w:lvlJc w:val="righ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3EE62FFF"/>
    <w:multiLevelType w:val="hybridMultilevel"/>
    <w:tmpl w:val="FB709F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5B284C7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490"/>
    <w:rsid w:val="00002869"/>
    <w:rsid w:val="0005594D"/>
    <w:rsid w:val="00062C9B"/>
    <w:rsid w:val="00074427"/>
    <w:rsid w:val="00075B49"/>
    <w:rsid w:val="000D771F"/>
    <w:rsid w:val="000F2AA9"/>
    <w:rsid w:val="000F4045"/>
    <w:rsid w:val="00103E47"/>
    <w:rsid w:val="00106325"/>
    <w:rsid w:val="0014439F"/>
    <w:rsid w:val="00152955"/>
    <w:rsid w:val="00164F1E"/>
    <w:rsid w:val="00165766"/>
    <w:rsid w:val="001734E4"/>
    <w:rsid w:val="00194481"/>
    <w:rsid w:val="001A0811"/>
    <w:rsid w:val="001A0A5A"/>
    <w:rsid w:val="001F5544"/>
    <w:rsid w:val="00201A72"/>
    <w:rsid w:val="00240213"/>
    <w:rsid w:val="00245165"/>
    <w:rsid w:val="00273D68"/>
    <w:rsid w:val="0029647C"/>
    <w:rsid w:val="002A5DA9"/>
    <w:rsid w:val="002E13B9"/>
    <w:rsid w:val="00302F54"/>
    <w:rsid w:val="00371F51"/>
    <w:rsid w:val="003742E2"/>
    <w:rsid w:val="003B4A75"/>
    <w:rsid w:val="003E4C3E"/>
    <w:rsid w:val="00471F8F"/>
    <w:rsid w:val="004A01EB"/>
    <w:rsid w:val="004B583A"/>
    <w:rsid w:val="004D1EEA"/>
    <w:rsid w:val="004F0CAE"/>
    <w:rsid w:val="004F5FE9"/>
    <w:rsid w:val="00524690"/>
    <w:rsid w:val="0053387D"/>
    <w:rsid w:val="00535368"/>
    <w:rsid w:val="005354D2"/>
    <w:rsid w:val="00586669"/>
    <w:rsid w:val="005C2F88"/>
    <w:rsid w:val="00633423"/>
    <w:rsid w:val="006468F6"/>
    <w:rsid w:val="00672D6A"/>
    <w:rsid w:val="006917E7"/>
    <w:rsid w:val="006C3BC5"/>
    <w:rsid w:val="00703C54"/>
    <w:rsid w:val="007063D8"/>
    <w:rsid w:val="00743FB4"/>
    <w:rsid w:val="00753BEE"/>
    <w:rsid w:val="007568ED"/>
    <w:rsid w:val="007B4B9B"/>
    <w:rsid w:val="007B6E77"/>
    <w:rsid w:val="007C4272"/>
    <w:rsid w:val="007D0705"/>
    <w:rsid w:val="007E1820"/>
    <w:rsid w:val="00851F18"/>
    <w:rsid w:val="008C3490"/>
    <w:rsid w:val="0093113D"/>
    <w:rsid w:val="00932DE4"/>
    <w:rsid w:val="00960BFF"/>
    <w:rsid w:val="009A6ECC"/>
    <w:rsid w:val="009B15C1"/>
    <w:rsid w:val="009B6816"/>
    <w:rsid w:val="009D3D9D"/>
    <w:rsid w:val="009E3827"/>
    <w:rsid w:val="009F5CC6"/>
    <w:rsid w:val="00A16308"/>
    <w:rsid w:val="00A575D6"/>
    <w:rsid w:val="00A70D38"/>
    <w:rsid w:val="00A75A31"/>
    <w:rsid w:val="00A9381F"/>
    <w:rsid w:val="00A96709"/>
    <w:rsid w:val="00AF776E"/>
    <w:rsid w:val="00AF7B45"/>
    <w:rsid w:val="00B06A5E"/>
    <w:rsid w:val="00B07B87"/>
    <w:rsid w:val="00B104B6"/>
    <w:rsid w:val="00B16EED"/>
    <w:rsid w:val="00B25694"/>
    <w:rsid w:val="00B65CC9"/>
    <w:rsid w:val="00B71EAB"/>
    <w:rsid w:val="00BB3970"/>
    <w:rsid w:val="00BD293A"/>
    <w:rsid w:val="00BE780B"/>
    <w:rsid w:val="00BF4E3D"/>
    <w:rsid w:val="00BF64B5"/>
    <w:rsid w:val="00C147F1"/>
    <w:rsid w:val="00C304B6"/>
    <w:rsid w:val="00CC547F"/>
    <w:rsid w:val="00CC7F2C"/>
    <w:rsid w:val="00CE24D5"/>
    <w:rsid w:val="00CF7800"/>
    <w:rsid w:val="00D06FEB"/>
    <w:rsid w:val="00D41C20"/>
    <w:rsid w:val="00D45018"/>
    <w:rsid w:val="00D54ED2"/>
    <w:rsid w:val="00D82684"/>
    <w:rsid w:val="00DB2E3C"/>
    <w:rsid w:val="00DD0E32"/>
    <w:rsid w:val="00DF2E65"/>
    <w:rsid w:val="00E07EAE"/>
    <w:rsid w:val="00E200EE"/>
    <w:rsid w:val="00E57FDD"/>
    <w:rsid w:val="00E601E8"/>
    <w:rsid w:val="00E6399D"/>
    <w:rsid w:val="00E73CA2"/>
    <w:rsid w:val="00E96518"/>
    <w:rsid w:val="00EA0422"/>
    <w:rsid w:val="00F24DD9"/>
    <w:rsid w:val="00F5474E"/>
    <w:rsid w:val="00F6223E"/>
    <w:rsid w:val="00F80B28"/>
    <w:rsid w:val="00F84DFB"/>
    <w:rsid w:val="00F86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4DD9"/>
    <w:pPr>
      <w:jc w:val="both"/>
    </w:pPr>
  </w:style>
  <w:style w:type="paragraph" w:styleId="1">
    <w:name w:val="heading 1"/>
    <w:basedOn w:val="a"/>
    <w:next w:val="a"/>
    <w:link w:val="10"/>
    <w:uiPriority w:val="9"/>
    <w:qFormat/>
    <w:rsid w:val="00F24DD9"/>
    <w:pPr>
      <w:keepNext/>
      <w:keepLines/>
      <w:pageBreakBefore/>
      <w:suppressAutoHyphens/>
      <w:spacing w:after="240" w:line="240" w:lineRule="auto"/>
      <w:ind w:firstLine="0"/>
      <w:jc w:val="center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24DD9"/>
    <w:pPr>
      <w:keepNext/>
      <w:keepLines/>
      <w:spacing w:before="240" w:after="240" w:line="240" w:lineRule="auto"/>
      <w:ind w:firstLine="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24DD9"/>
    <w:pPr>
      <w:keepNext/>
      <w:keepLines/>
      <w:spacing w:before="240" w:after="240" w:line="240" w:lineRule="auto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24D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24DD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24DD9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24DD9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24DD9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24DD9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24DD9"/>
    <w:rPr>
      <w:rFonts w:eastAsiaTheme="majorEastAsia" w:cstheme="majorBidi"/>
      <w:b/>
      <w:bCs/>
      <w:color w:val="000000" w:themeColor="text1"/>
      <w:szCs w:val="28"/>
    </w:rPr>
  </w:style>
  <w:style w:type="character" w:customStyle="1" w:styleId="20">
    <w:name w:val="Заголовок 2 Знак"/>
    <w:basedOn w:val="a0"/>
    <w:link w:val="2"/>
    <w:uiPriority w:val="9"/>
    <w:rsid w:val="00F24DD9"/>
    <w:rPr>
      <w:rFonts w:eastAsiaTheme="majorEastAsia" w:cstheme="majorBidi"/>
      <w:b/>
      <w:bCs/>
      <w:color w:val="000000" w:themeColor="text1"/>
      <w:szCs w:val="26"/>
    </w:rPr>
  </w:style>
  <w:style w:type="character" w:customStyle="1" w:styleId="30">
    <w:name w:val="Заголовок 3 Знак"/>
    <w:basedOn w:val="a0"/>
    <w:link w:val="3"/>
    <w:uiPriority w:val="9"/>
    <w:rsid w:val="00F24DD9"/>
    <w:rPr>
      <w:rFonts w:eastAsiaTheme="majorEastAsia" w:cstheme="majorBidi"/>
      <w:b/>
      <w:bCs/>
      <w:color w:val="000000" w:themeColor="text1"/>
    </w:rPr>
  </w:style>
  <w:style w:type="character" w:customStyle="1" w:styleId="40">
    <w:name w:val="Заголовок 4 Знак"/>
    <w:basedOn w:val="a0"/>
    <w:link w:val="4"/>
    <w:uiPriority w:val="9"/>
    <w:semiHidden/>
    <w:rsid w:val="00F24D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F24DD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F24DD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F24DD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F24DD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F24DD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TOC Heading"/>
    <w:basedOn w:val="1"/>
    <w:next w:val="a"/>
    <w:uiPriority w:val="39"/>
    <w:semiHidden/>
    <w:unhideWhenUsed/>
    <w:qFormat/>
    <w:rsid w:val="00F24DD9"/>
    <w:pPr>
      <w:pageBreakBefore w:val="0"/>
      <w:suppressAutoHyphens w:val="0"/>
      <w:spacing w:before="480" w:after="0" w:line="360" w:lineRule="auto"/>
      <w:ind w:firstLine="709"/>
      <w:jc w:val="left"/>
      <w:outlineLvl w:val="9"/>
    </w:pPr>
    <w:rPr>
      <w:rFonts w:asciiTheme="majorHAnsi" w:hAnsiTheme="majorHAnsi"/>
      <w:color w:val="365F91" w:themeColor="accent1" w:themeShade="BF"/>
    </w:rPr>
  </w:style>
  <w:style w:type="paragraph" w:styleId="a4">
    <w:name w:val="List Paragraph"/>
    <w:basedOn w:val="a"/>
    <w:uiPriority w:val="34"/>
    <w:rsid w:val="00062C9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B104B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104B6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9D3D9D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D3D9D"/>
  </w:style>
  <w:style w:type="paragraph" w:styleId="a9">
    <w:name w:val="footer"/>
    <w:basedOn w:val="a"/>
    <w:link w:val="aa"/>
    <w:uiPriority w:val="99"/>
    <w:unhideWhenUsed/>
    <w:rsid w:val="009D3D9D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D3D9D"/>
  </w:style>
  <w:style w:type="paragraph" w:styleId="11">
    <w:name w:val="toc 1"/>
    <w:basedOn w:val="a"/>
    <w:next w:val="a"/>
    <w:autoRedefine/>
    <w:uiPriority w:val="39"/>
    <w:unhideWhenUsed/>
    <w:rsid w:val="00AF7B4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F7B45"/>
    <w:pPr>
      <w:spacing w:after="100"/>
      <w:ind w:left="280"/>
    </w:pPr>
  </w:style>
  <w:style w:type="paragraph" w:customStyle="1" w:styleId="ab">
    <w:name w:val="Под изображением"/>
    <w:basedOn w:val="a"/>
    <w:link w:val="ac"/>
    <w:qFormat/>
    <w:rsid w:val="00F24DD9"/>
    <w:pPr>
      <w:jc w:val="center"/>
    </w:pPr>
    <w:rPr>
      <w:sz w:val="24"/>
      <w:szCs w:val="24"/>
    </w:rPr>
  </w:style>
  <w:style w:type="character" w:customStyle="1" w:styleId="ac">
    <w:name w:val="Под изображением Знак"/>
    <w:basedOn w:val="a0"/>
    <w:link w:val="ab"/>
    <w:rsid w:val="00F24DD9"/>
    <w:rPr>
      <w:sz w:val="24"/>
      <w:szCs w:val="24"/>
    </w:rPr>
  </w:style>
  <w:style w:type="paragraph" w:customStyle="1" w:styleId="ad">
    <w:name w:val="Код"/>
    <w:basedOn w:val="a"/>
    <w:link w:val="ae"/>
    <w:qFormat/>
    <w:rsid w:val="00F24DD9"/>
    <w:rPr>
      <w:rFonts w:ascii="Consolas" w:hAnsi="Consolas"/>
      <w:sz w:val="22"/>
    </w:rPr>
  </w:style>
  <w:style w:type="character" w:customStyle="1" w:styleId="ae">
    <w:name w:val="Код Знак"/>
    <w:basedOn w:val="a0"/>
    <w:link w:val="ad"/>
    <w:rsid w:val="00F24DD9"/>
    <w:rPr>
      <w:rFonts w:ascii="Consolas" w:hAnsi="Consolas"/>
      <w:sz w:val="22"/>
    </w:rPr>
  </w:style>
  <w:style w:type="character" w:styleId="af">
    <w:name w:val="Placeholder Text"/>
    <w:basedOn w:val="a0"/>
    <w:uiPriority w:val="99"/>
    <w:semiHidden/>
    <w:rsid w:val="006468F6"/>
    <w:rPr>
      <w:color w:val="808080"/>
    </w:rPr>
  </w:style>
  <w:style w:type="table" w:styleId="af0">
    <w:name w:val="Table Grid"/>
    <w:basedOn w:val="a1"/>
    <w:uiPriority w:val="59"/>
    <w:rsid w:val="00E6399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1">
    <w:name w:val="toc 3"/>
    <w:basedOn w:val="a"/>
    <w:next w:val="a"/>
    <w:autoRedefine/>
    <w:uiPriority w:val="39"/>
    <w:unhideWhenUsed/>
    <w:rsid w:val="00106325"/>
    <w:pPr>
      <w:spacing w:after="100"/>
      <w:ind w:left="56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4DD9"/>
    <w:pPr>
      <w:jc w:val="both"/>
    </w:pPr>
  </w:style>
  <w:style w:type="paragraph" w:styleId="1">
    <w:name w:val="heading 1"/>
    <w:basedOn w:val="a"/>
    <w:next w:val="a"/>
    <w:link w:val="10"/>
    <w:uiPriority w:val="9"/>
    <w:qFormat/>
    <w:rsid w:val="00F24DD9"/>
    <w:pPr>
      <w:keepNext/>
      <w:keepLines/>
      <w:pageBreakBefore/>
      <w:suppressAutoHyphens/>
      <w:spacing w:after="240" w:line="240" w:lineRule="auto"/>
      <w:ind w:firstLine="0"/>
      <w:jc w:val="center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24DD9"/>
    <w:pPr>
      <w:keepNext/>
      <w:keepLines/>
      <w:spacing w:before="240" w:after="240" w:line="240" w:lineRule="auto"/>
      <w:ind w:firstLine="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24DD9"/>
    <w:pPr>
      <w:keepNext/>
      <w:keepLines/>
      <w:spacing w:before="240" w:after="240" w:line="240" w:lineRule="auto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24D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24DD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24DD9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24DD9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24DD9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24DD9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24DD9"/>
    <w:rPr>
      <w:rFonts w:eastAsiaTheme="majorEastAsia" w:cstheme="majorBidi"/>
      <w:b/>
      <w:bCs/>
      <w:color w:val="000000" w:themeColor="text1"/>
      <w:szCs w:val="28"/>
    </w:rPr>
  </w:style>
  <w:style w:type="character" w:customStyle="1" w:styleId="20">
    <w:name w:val="Заголовок 2 Знак"/>
    <w:basedOn w:val="a0"/>
    <w:link w:val="2"/>
    <w:uiPriority w:val="9"/>
    <w:rsid w:val="00F24DD9"/>
    <w:rPr>
      <w:rFonts w:eastAsiaTheme="majorEastAsia" w:cstheme="majorBidi"/>
      <w:b/>
      <w:bCs/>
      <w:color w:val="000000" w:themeColor="text1"/>
      <w:szCs w:val="26"/>
    </w:rPr>
  </w:style>
  <w:style w:type="character" w:customStyle="1" w:styleId="30">
    <w:name w:val="Заголовок 3 Знак"/>
    <w:basedOn w:val="a0"/>
    <w:link w:val="3"/>
    <w:uiPriority w:val="9"/>
    <w:rsid w:val="00F24DD9"/>
    <w:rPr>
      <w:rFonts w:eastAsiaTheme="majorEastAsia" w:cstheme="majorBidi"/>
      <w:b/>
      <w:bCs/>
      <w:color w:val="000000" w:themeColor="text1"/>
    </w:rPr>
  </w:style>
  <w:style w:type="character" w:customStyle="1" w:styleId="40">
    <w:name w:val="Заголовок 4 Знак"/>
    <w:basedOn w:val="a0"/>
    <w:link w:val="4"/>
    <w:uiPriority w:val="9"/>
    <w:semiHidden/>
    <w:rsid w:val="00F24D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F24DD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F24DD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F24DD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F24DD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F24DD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TOC Heading"/>
    <w:basedOn w:val="1"/>
    <w:next w:val="a"/>
    <w:uiPriority w:val="39"/>
    <w:semiHidden/>
    <w:unhideWhenUsed/>
    <w:qFormat/>
    <w:rsid w:val="00F24DD9"/>
    <w:pPr>
      <w:pageBreakBefore w:val="0"/>
      <w:suppressAutoHyphens w:val="0"/>
      <w:spacing w:before="480" w:after="0" w:line="360" w:lineRule="auto"/>
      <w:ind w:firstLine="709"/>
      <w:jc w:val="left"/>
      <w:outlineLvl w:val="9"/>
    </w:pPr>
    <w:rPr>
      <w:rFonts w:asciiTheme="majorHAnsi" w:hAnsiTheme="majorHAnsi"/>
      <w:color w:val="365F91" w:themeColor="accent1" w:themeShade="BF"/>
    </w:rPr>
  </w:style>
  <w:style w:type="paragraph" w:styleId="a4">
    <w:name w:val="List Paragraph"/>
    <w:basedOn w:val="a"/>
    <w:uiPriority w:val="34"/>
    <w:rsid w:val="00062C9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B104B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104B6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9D3D9D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D3D9D"/>
  </w:style>
  <w:style w:type="paragraph" w:styleId="a9">
    <w:name w:val="footer"/>
    <w:basedOn w:val="a"/>
    <w:link w:val="aa"/>
    <w:uiPriority w:val="99"/>
    <w:unhideWhenUsed/>
    <w:rsid w:val="009D3D9D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D3D9D"/>
  </w:style>
  <w:style w:type="paragraph" w:styleId="11">
    <w:name w:val="toc 1"/>
    <w:basedOn w:val="a"/>
    <w:next w:val="a"/>
    <w:autoRedefine/>
    <w:uiPriority w:val="39"/>
    <w:unhideWhenUsed/>
    <w:rsid w:val="00AF7B4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F7B45"/>
    <w:pPr>
      <w:spacing w:after="100"/>
      <w:ind w:left="280"/>
    </w:pPr>
  </w:style>
  <w:style w:type="paragraph" w:customStyle="1" w:styleId="ab">
    <w:name w:val="Под изображением"/>
    <w:basedOn w:val="a"/>
    <w:link w:val="ac"/>
    <w:qFormat/>
    <w:rsid w:val="00F24DD9"/>
    <w:pPr>
      <w:jc w:val="center"/>
    </w:pPr>
    <w:rPr>
      <w:sz w:val="24"/>
      <w:szCs w:val="24"/>
    </w:rPr>
  </w:style>
  <w:style w:type="character" w:customStyle="1" w:styleId="ac">
    <w:name w:val="Под изображением Знак"/>
    <w:basedOn w:val="a0"/>
    <w:link w:val="ab"/>
    <w:rsid w:val="00F24DD9"/>
    <w:rPr>
      <w:sz w:val="24"/>
      <w:szCs w:val="24"/>
    </w:rPr>
  </w:style>
  <w:style w:type="paragraph" w:customStyle="1" w:styleId="ad">
    <w:name w:val="Код"/>
    <w:basedOn w:val="a"/>
    <w:link w:val="ae"/>
    <w:qFormat/>
    <w:rsid w:val="00F24DD9"/>
    <w:rPr>
      <w:rFonts w:ascii="Consolas" w:hAnsi="Consolas"/>
      <w:sz w:val="22"/>
    </w:rPr>
  </w:style>
  <w:style w:type="character" w:customStyle="1" w:styleId="ae">
    <w:name w:val="Код Знак"/>
    <w:basedOn w:val="a0"/>
    <w:link w:val="ad"/>
    <w:rsid w:val="00F24DD9"/>
    <w:rPr>
      <w:rFonts w:ascii="Consolas" w:hAnsi="Consolas"/>
      <w:sz w:val="22"/>
    </w:rPr>
  </w:style>
  <w:style w:type="character" w:styleId="af">
    <w:name w:val="Placeholder Text"/>
    <w:basedOn w:val="a0"/>
    <w:uiPriority w:val="99"/>
    <w:semiHidden/>
    <w:rsid w:val="006468F6"/>
    <w:rPr>
      <w:color w:val="808080"/>
    </w:rPr>
  </w:style>
  <w:style w:type="table" w:styleId="af0">
    <w:name w:val="Table Grid"/>
    <w:basedOn w:val="a1"/>
    <w:uiPriority w:val="59"/>
    <w:rsid w:val="00E6399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1">
    <w:name w:val="toc 3"/>
    <w:basedOn w:val="a"/>
    <w:next w:val="a"/>
    <w:autoRedefine/>
    <w:uiPriority w:val="39"/>
    <w:unhideWhenUsed/>
    <w:rsid w:val="00106325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14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emf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oleObject" Target="embeddings/oleObject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Work\tmp\github\Labs\docs\&#1051;&#1040;&#1041;&#1054;&#1056;&#1040;&#1058;&#1054;&#1056;&#1053;&#1040;&#1071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D7213A-1AD4-444A-A240-962EA5CA74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ЛАБОРАТОРНАЯ.dotx</Template>
  <TotalTime>377</TotalTime>
  <Pages>8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38</cp:revision>
  <dcterms:created xsi:type="dcterms:W3CDTF">2020-09-26T12:50:00Z</dcterms:created>
  <dcterms:modified xsi:type="dcterms:W3CDTF">2021-09-26T13:09:00Z</dcterms:modified>
  <cp:contentStatus>Окончательное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